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32E99" w14:textId="5A7BE8C4" w:rsidR="00603B66" w:rsidRDefault="00CA7EB4" w:rsidP="003C24B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D7D25" wp14:editId="0C0795DE">
                <wp:simplePos x="0" y="0"/>
                <wp:positionH relativeFrom="margin">
                  <wp:posOffset>13335</wp:posOffset>
                </wp:positionH>
                <wp:positionV relativeFrom="paragraph">
                  <wp:posOffset>-346190</wp:posOffset>
                </wp:positionV>
                <wp:extent cx="5819775" cy="339436"/>
                <wp:effectExtent l="0" t="0" r="9525" b="3810"/>
                <wp:wrapNone/>
                <wp:docPr id="2046093505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68956" w14:textId="2EA13B8F" w:rsidR="00CA7EB4" w:rsidRPr="003C24B0" w:rsidRDefault="003C24B0" w:rsidP="003C24B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aps/>
                                <w:spacing w:val="-2"/>
                                <w:sz w:val="44"/>
                                <w:szCs w:val="44"/>
                              </w:rPr>
                              <w:t>3A dev</w:t>
                            </w:r>
                            <w:r w:rsidR="00CA7EB4" w:rsidRPr="003C24B0">
                              <w:rPr>
                                <w:b/>
                                <w:bCs/>
                                <w:caps/>
                                <w:spacing w:val="-2"/>
                                <w:sz w:val="44"/>
                                <w:szCs w:val="44"/>
                              </w:rPr>
                              <w:t xml:space="preserve"> - </w:t>
                            </w:r>
                            <w:r w:rsidR="00CA7EB4" w:rsidRPr="003C24B0">
                              <w:rPr>
                                <w:sz w:val="44"/>
                                <w:szCs w:val="44"/>
                              </w:rPr>
                              <w:t xml:space="preserve">Fiche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projet</w:t>
                            </w:r>
                            <w:r w:rsidR="00CA7EB4" w:rsidRPr="003C24B0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D7D25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1.05pt;margin-top:-27.25pt;width:458.25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" filled="f" stroked="f" strokeweight=".5pt">
                <v:textbox inset="0,0,0,0">
                  <w:txbxContent>
                    <w:p w14:paraId="5D068956" w14:textId="2EA13B8F" w:rsidR="00CA7EB4" w:rsidRPr="003C24B0" w:rsidRDefault="003C24B0" w:rsidP="003C24B0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aps/>
                          <w:spacing w:val="-2"/>
                          <w:sz w:val="44"/>
                          <w:szCs w:val="44"/>
                        </w:rPr>
                        <w:t>3A dev</w:t>
                      </w:r>
                      <w:r w:rsidR="00CA7EB4" w:rsidRPr="003C24B0">
                        <w:rPr>
                          <w:b/>
                          <w:bCs/>
                          <w:caps/>
                          <w:spacing w:val="-2"/>
                          <w:sz w:val="44"/>
                          <w:szCs w:val="44"/>
                        </w:rPr>
                        <w:t xml:space="preserve"> - </w:t>
                      </w:r>
                      <w:r w:rsidR="00CA7EB4" w:rsidRPr="003C24B0">
                        <w:rPr>
                          <w:sz w:val="44"/>
                          <w:szCs w:val="44"/>
                        </w:rPr>
                        <w:t xml:space="preserve">Fiche </w:t>
                      </w:r>
                      <w:r>
                        <w:rPr>
                          <w:sz w:val="44"/>
                          <w:szCs w:val="44"/>
                        </w:rPr>
                        <w:t>projet</w:t>
                      </w:r>
                      <w:r w:rsidR="00CA7EB4" w:rsidRPr="003C24B0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8C004B" wp14:editId="34F418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19775" cy="339436"/>
                <wp:effectExtent l="0" t="0" r="9525" b="3810"/>
                <wp:wrapNone/>
                <wp:docPr id="1780279983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3394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E566" w14:textId="6AFC0E92" w:rsidR="00CA7EB4" w:rsidRPr="003856ED" w:rsidRDefault="00CA7EB4" w:rsidP="003C24B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004B" id="_x0000_s1027" type="#_x0000_t202" style="position:absolute;margin-left:0;margin-top:0;width:458.25pt;height:26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" filled="f" stroked="f" strokeweight=".5pt">
                <v:textbox inset="0,0,0,0">
                  <w:txbxContent>
                    <w:p w14:paraId="3407E566" w14:textId="6AFC0E92" w:rsidR="00CA7EB4" w:rsidRPr="003856ED" w:rsidRDefault="00CA7EB4" w:rsidP="003C24B0"/>
                  </w:txbxContent>
                </v:textbox>
                <w10:wrap anchorx="margin"/>
              </v:shape>
            </w:pict>
          </mc:Fallback>
        </mc:AlternateContent>
      </w:r>
      <w:r w:rsidR="005F37A5">
        <w:rPr>
          <w:noProof/>
        </w:rPr>
        <w:drawing>
          <wp:anchor distT="0" distB="0" distL="114300" distR="114300" simplePos="0" relativeHeight="251656192" behindDoc="1" locked="0" layoutInCell="1" allowOverlap="1" wp14:anchorId="5BA29C65" wp14:editId="54EBAB0A">
            <wp:simplePos x="0" y="0"/>
            <wp:positionH relativeFrom="page">
              <wp:align>center</wp:align>
            </wp:positionH>
            <wp:positionV relativeFrom="paragraph">
              <wp:posOffset>-457604</wp:posOffset>
            </wp:positionV>
            <wp:extent cx="7621905" cy="561109"/>
            <wp:effectExtent l="0" t="0" r="0" b="0"/>
            <wp:wrapNone/>
            <wp:docPr id="1869397801" name="Image 11" descr="Une image contenant vortex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97801" name="Image 11" descr="Une image contenant vortex, léger&#10;&#10;Description générée automatiquement"/>
                    <pic:cNvPicPr/>
                  </pic:nvPicPr>
                  <pic:blipFill rotWithShape="1">
                    <a:blip r:embed="rId8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9" b="39792"/>
                    <a:stretch/>
                  </pic:blipFill>
                  <pic:spPr bwMode="auto">
                    <a:xfrm>
                      <a:off x="0" y="0"/>
                      <a:ext cx="7621905" cy="56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84DF8" w14:textId="218CE739" w:rsidR="00603B66" w:rsidRDefault="00603B66" w:rsidP="003C24B0"/>
    <w:p w14:paraId="436E4EDD" w14:textId="4DB3FD50" w:rsidR="0019201A" w:rsidRPr="0019201A" w:rsidRDefault="003C24B0" w:rsidP="00436D6B">
      <w:pPr>
        <w:pStyle w:val="Titre1"/>
        <w:rPr>
          <w:rFonts w:eastAsiaTheme="minorHAnsi"/>
        </w:rPr>
      </w:pPr>
      <w:r>
        <w:t>Projet n°</w:t>
      </w:r>
      <w:r w:rsidR="00942559">
        <w:t>3</w:t>
      </w:r>
      <w:r w:rsidR="00436D6B">
        <w:t xml:space="preserve"> -</w:t>
      </w:r>
      <w:r w:rsidR="00942559">
        <w:t xml:space="preserve"> </w:t>
      </w:r>
      <w:r w:rsidR="00942559" w:rsidRPr="00942559">
        <w:t xml:space="preserve">Reconnaissance </w:t>
      </w:r>
      <w:r w:rsidR="00942559">
        <w:t>v</w:t>
      </w:r>
      <w:r w:rsidR="00942559" w:rsidRPr="00942559">
        <w:t xml:space="preserve">ocale et </w:t>
      </w:r>
      <w:r w:rsidR="00942559">
        <w:t>i</w:t>
      </w:r>
      <w:r w:rsidR="00942559" w:rsidRPr="00942559">
        <w:t xml:space="preserve">nteraction </w:t>
      </w:r>
      <w:r w:rsidR="00942559">
        <w:t>h</w:t>
      </w:r>
      <w:r w:rsidR="00942559" w:rsidRPr="00942559">
        <w:t>omme-</w:t>
      </w:r>
      <w:r w:rsidR="00942559">
        <w:t>m</w:t>
      </w:r>
      <w:r w:rsidR="00942559" w:rsidRPr="00942559">
        <w:t xml:space="preserve">achine avec </w:t>
      </w:r>
      <w:r w:rsidR="00942559">
        <w:t>t</w:t>
      </w:r>
      <w:r w:rsidR="00942559" w:rsidRPr="00942559">
        <w:t xml:space="preserve">raitement du </w:t>
      </w:r>
      <w:r w:rsidR="00942559">
        <w:t>s</w:t>
      </w:r>
      <w:r w:rsidR="00942559" w:rsidRPr="00942559">
        <w:t>ignal</w:t>
      </w:r>
      <w:r w:rsidR="00F8590E">
        <w:t xml:space="preserve"> </w:t>
      </w:r>
      <w:r w:rsidR="00B75F66">
        <w:t xml:space="preserve"> </w:t>
      </w:r>
    </w:p>
    <w:p w14:paraId="62775722" w14:textId="7F4C3CF8" w:rsidR="00D75B01" w:rsidRPr="00640B6A" w:rsidRDefault="00BB3D1C" w:rsidP="003C24B0">
      <w:pPr>
        <w:pStyle w:val="Titre2"/>
      </w:pPr>
      <w:r w:rsidRPr="00BB3D1C">
        <w:t>Thème</w:t>
      </w:r>
      <w:r w:rsidR="004601DC">
        <w:t>(s)</w:t>
      </w:r>
      <w:r w:rsidRPr="00BB3D1C">
        <w:t xml:space="preserve"> </w:t>
      </w:r>
      <w:r w:rsidR="009F181A">
        <w:t>m</w:t>
      </w:r>
      <w:r w:rsidRPr="00BB3D1C">
        <w:t>athématique</w:t>
      </w:r>
      <w:r w:rsidR="004601DC">
        <w:t>(s)</w:t>
      </w:r>
    </w:p>
    <w:p w14:paraId="360A3432" w14:textId="77777777" w:rsidR="00F047F5" w:rsidRDefault="00F047F5" w:rsidP="00B75F66">
      <w:pPr>
        <w:rPr>
          <w:b/>
          <w:sz w:val="26"/>
          <w:u w:val="single"/>
        </w:rPr>
      </w:pPr>
      <w:r w:rsidRPr="00F047F5">
        <w:rPr>
          <w:b/>
          <w:sz w:val="26"/>
          <w:u w:val="single"/>
        </w:rPr>
        <w:t>Traitement du signal et séries de Fourier</w:t>
      </w:r>
    </w:p>
    <w:p w14:paraId="54A69C1F" w14:textId="77777777" w:rsidR="00F047F5" w:rsidRPr="00F047F5" w:rsidRDefault="00F047F5" w:rsidP="00F047F5">
      <w:r w:rsidRPr="00F047F5">
        <w:t>Ce projet repose sur l’</w:t>
      </w:r>
      <w:r w:rsidRPr="00F047F5">
        <w:rPr>
          <w:b/>
          <w:bCs/>
        </w:rPr>
        <w:t>analyse des signaux audio</w:t>
      </w:r>
      <w:r w:rsidRPr="00F047F5">
        <w:t xml:space="preserve"> à l’aide des </w:t>
      </w:r>
      <w:r w:rsidRPr="00F047F5">
        <w:rPr>
          <w:b/>
          <w:bCs/>
        </w:rPr>
        <w:t>séries de Fourier</w:t>
      </w:r>
      <w:r w:rsidRPr="00F047F5">
        <w:t xml:space="preserve">, une méthode mathématique permettant de </w:t>
      </w:r>
      <w:r w:rsidRPr="00F047F5">
        <w:rPr>
          <w:b/>
          <w:bCs/>
        </w:rPr>
        <w:t>décomposer un signal en ses composantes fréquentielles</w:t>
      </w:r>
      <w:r w:rsidRPr="00F047F5">
        <w:t>. Ces principes sont essentiels pour :</w:t>
      </w:r>
    </w:p>
    <w:p w14:paraId="16C03C60" w14:textId="77777777" w:rsidR="00F047F5" w:rsidRPr="00F047F5" w:rsidRDefault="00F047F5" w:rsidP="00F047F5">
      <w:pPr>
        <w:numPr>
          <w:ilvl w:val="0"/>
          <w:numId w:val="29"/>
        </w:numPr>
      </w:pPr>
      <w:r w:rsidRPr="00F047F5">
        <w:rPr>
          <w:b/>
          <w:bCs/>
        </w:rPr>
        <w:t>Filtrer les bruits parasites</w:t>
      </w:r>
      <w:r w:rsidRPr="00F047F5">
        <w:t xml:space="preserve"> dans un signal vocal.</w:t>
      </w:r>
    </w:p>
    <w:p w14:paraId="67D8E845" w14:textId="77777777" w:rsidR="00F047F5" w:rsidRPr="00F047F5" w:rsidRDefault="00F047F5" w:rsidP="00F047F5">
      <w:pPr>
        <w:numPr>
          <w:ilvl w:val="0"/>
          <w:numId w:val="29"/>
        </w:numPr>
      </w:pPr>
      <w:r w:rsidRPr="00F047F5">
        <w:rPr>
          <w:b/>
          <w:bCs/>
        </w:rPr>
        <w:t>Extraire les caractéristiques utiles</w:t>
      </w:r>
      <w:r w:rsidRPr="00F047F5">
        <w:t xml:space="preserve"> pour la reconnaissance des commandes vocales.</w:t>
      </w:r>
    </w:p>
    <w:p w14:paraId="07537E27" w14:textId="77777777" w:rsidR="00F047F5" w:rsidRPr="00F047F5" w:rsidRDefault="00F047F5" w:rsidP="00F047F5">
      <w:pPr>
        <w:numPr>
          <w:ilvl w:val="0"/>
          <w:numId w:val="29"/>
        </w:numPr>
      </w:pPr>
      <w:r w:rsidRPr="00F047F5">
        <w:rPr>
          <w:b/>
          <w:bCs/>
        </w:rPr>
        <w:t>Analyser et classifier les sons en temps réel</w:t>
      </w:r>
      <w:r w:rsidRPr="00F047F5">
        <w:t xml:space="preserve"> dans un contexte interactif.</w:t>
      </w:r>
    </w:p>
    <w:p w14:paraId="291B64E7" w14:textId="77777777" w:rsidR="00F047F5" w:rsidRPr="00F047F5" w:rsidRDefault="00F047F5" w:rsidP="00F047F5">
      <w:r w:rsidRPr="00F047F5">
        <w:t xml:space="preserve">L’objectif est de comprendre comment </w:t>
      </w:r>
      <w:r w:rsidRPr="00F047F5">
        <w:rPr>
          <w:b/>
          <w:bCs/>
        </w:rPr>
        <w:t xml:space="preserve">les transformations mathématiques appliquées </w:t>
      </w:r>
      <w:proofErr w:type="gramStart"/>
      <w:r w:rsidRPr="00F047F5">
        <w:rPr>
          <w:b/>
          <w:bCs/>
        </w:rPr>
        <w:t>aux signaux audio</w:t>
      </w:r>
      <w:proofErr w:type="gramEnd"/>
      <w:r w:rsidRPr="00F047F5">
        <w:t xml:space="preserve"> permettent d’optimiser la reconnaissance vocale et de rendre les interactions homme-machine plus fluides et naturelles.</w:t>
      </w:r>
    </w:p>
    <w:p w14:paraId="6AB06D50" w14:textId="4387A716" w:rsidR="00D10E6F" w:rsidRPr="00D10E6F" w:rsidRDefault="00D10E6F" w:rsidP="00B66CA2">
      <w:pPr>
        <w:pStyle w:val="Titre2"/>
      </w:pPr>
      <w:r w:rsidRPr="00D10E6F">
        <w:t>Objectifs</w:t>
      </w:r>
    </w:p>
    <w:p w14:paraId="0D5E91FF" w14:textId="6CD45D71" w:rsidR="00D10E6F" w:rsidRPr="00D10E6F" w:rsidRDefault="00D10E6F" w:rsidP="00D10E6F">
      <w:pPr>
        <w:pStyle w:val="Titre5"/>
      </w:pPr>
      <w:r w:rsidRPr="00D10E6F">
        <w:t xml:space="preserve">Compétences </w:t>
      </w:r>
      <w:r w:rsidR="009F181A">
        <w:t>m</w:t>
      </w:r>
      <w:r w:rsidRPr="00D10E6F">
        <w:t>athématiques</w:t>
      </w:r>
    </w:p>
    <w:p w14:paraId="4EE2463E" w14:textId="49942A3F" w:rsidR="00F047F5" w:rsidRPr="00F047F5" w:rsidRDefault="00F047F5" w:rsidP="00F047F5">
      <w:pPr>
        <w:numPr>
          <w:ilvl w:val="0"/>
          <w:numId w:val="3"/>
        </w:numPr>
      </w:pPr>
      <w:r w:rsidRPr="00F047F5">
        <w:t xml:space="preserve">Comprendre </w:t>
      </w:r>
      <w:r w:rsidRPr="00F047F5">
        <w:rPr>
          <w:b/>
          <w:bCs/>
        </w:rPr>
        <w:t>les bases du traitement du signal et la transformation de Fourier</w:t>
      </w:r>
      <w:r w:rsidRPr="00F047F5">
        <w:t>.</w:t>
      </w:r>
    </w:p>
    <w:p w14:paraId="0D172880" w14:textId="740300F6" w:rsidR="00D10E6F" w:rsidRPr="00D10E6F" w:rsidRDefault="00F047F5" w:rsidP="00F047F5">
      <w:pPr>
        <w:numPr>
          <w:ilvl w:val="0"/>
          <w:numId w:val="3"/>
        </w:numPr>
      </w:pPr>
      <w:r w:rsidRPr="00F047F5">
        <w:t xml:space="preserve">Implémenter </w:t>
      </w:r>
      <w:r w:rsidRPr="00F047F5">
        <w:rPr>
          <w:b/>
          <w:bCs/>
        </w:rPr>
        <w:t>une analyse fréquentielle d’un signal vocal</w:t>
      </w:r>
      <w:r w:rsidRPr="00F047F5">
        <w:t>.</w:t>
      </w:r>
      <w:r w:rsidR="00B75F66">
        <w:t xml:space="preserve"> </w:t>
      </w:r>
    </w:p>
    <w:p w14:paraId="4C796F5F" w14:textId="702F3E08" w:rsidR="00D10E6F" w:rsidRPr="00D10E6F" w:rsidRDefault="00D10E6F" w:rsidP="00D10E6F">
      <w:pPr>
        <w:pStyle w:val="Titre5"/>
      </w:pPr>
      <w:r w:rsidRPr="00D10E6F">
        <w:t>Compétences</w:t>
      </w:r>
      <w:r w:rsidRPr="00D10E6F">
        <w:rPr>
          <w:bCs/>
        </w:rPr>
        <w:t xml:space="preserve"> en </w:t>
      </w:r>
      <w:r w:rsidR="009F181A">
        <w:rPr>
          <w:bCs/>
        </w:rPr>
        <w:t>d</w:t>
      </w:r>
      <w:r w:rsidRPr="00D10E6F">
        <w:rPr>
          <w:bCs/>
        </w:rPr>
        <w:t xml:space="preserve">éveloppement </w:t>
      </w:r>
      <w:r w:rsidR="009F181A">
        <w:rPr>
          <w:bCs/>
        </w:rPr>
        <w:t>w</w:t>
      </w:r>
      <w:r w:rsidRPr="00D10E6F">
        <w:rPr>
          <w:bCs/>
        </w:rPr>
        <w:t>eb</w:t>
      </w:r>
    </w:p>
    <w:p w14:paraId="36E08FF7" w14:textId="42C15CFF" w:rsidR="0047694D" w:rsidRPr="0047694D" w:rsidRDefault="0047694D" w:rsidP="0047694D">
      <w:pPr>
        <w:numPr>
          <w:ilvl w:val="0"/>
          <w:numId w:val="4"/>
        </w:numPr>
      </w:pPr>
      <w:r w:rsidRPr="0047694D">
        <w:t xml:space="preserve">Intégrer un </w:t>
      </w:r>
      <w:r w:rsidRPr="0047694D">
        <w:rPr>
          <w:b/>
          <w:bCs/>
        </w:rPr>
        <w:t>module de reconnaissance vocale avec la Web Speech API</w:t>
      </w:r>
      <w:r w:rsidRPr="0047694D">
        <w:t>.</w:t>
      </w:r>
    </w:p>
    <w:p w14:paraId="5FFFB6DE" w14:textId="0B333FD9" w:rsidR="0047694D" w:rsidRPr="0047694D" w:rsidRDefault="0047694D" w:rsidP="0047694D">
      <w:pPr>
        <w:numPr>
          <w:ilvl w:val="0"/>
          <w:numId w:val="4"/>
        </w:numPr>
      </w:pPr>
      <w:r w:rsidRPr="0047694D">
        <w:t xml:space="preserve">Exploiter </w:t>
      </w:r>
      <w:r w:rsidRPr="0047694D">
        <w:rPr>
          <w:b/>
          <w:bCs/>
        </w:rPr>
        <w:t>TensorFlow.js</w:t>
      </w:r>
      <w:r w:rsidRPr="0047694D">
        <w:t xml:space="preserve"> pour améliorer l’analyse du signal audio.</w:t>
      </w:r>
    </w:p>
    <w:p w14:paraId="2F7C56B0" w14:textId="56F71DB6" w:rsidR="00D10E6F" w:rsidRPr="00D10E6F" w:rsidRDefault="0047694D" w:rsidP="0047694D">
      <w:pPr>
        <w:numPr>
          <w:ilvl w:val="0"/>
          <w:numId w:val="4"/>
        </w:numPr>
      </w:pPr>
      <w:r w:rsidRPr="0047694D">
        <w:t xml:space="preserve">Concevoir une </w:t>
      </w:r>
      <w:r w:rsidRPr="0047694D">
        <w:rPr>
          <w:b/>
          <w:bCs/>
        </w:rPr>
        <w:t>interface interactive utilisant la voix</w:t>
      </w:r>
      <w:r w:rsidRPr="0047694D">
        <w:t>.</w:t>
      </w:r>
      <w:r w:rsidR="00B75F66">
        <w:t xml:space="preserve"> </w:t>
      </w:r>
    </w:p>
    <w:p w14:paraId="50167AEC" w14:textId="0B7B20B4" w:rsidR="00D10E6F" w:rsidRPr="00D10E6F" w:rsidRDefault="00D10E6F" w:rsidP="00D10E6F">
      <w:pPr>
        <w:pStyle w:val="Titre5"/>
      </w:pPr>
      <w:r w:rsidRPr="00D10E6F">
        <w:t>Compétences</w:t>
      </w:r>
      <w:r w:rsidRPr="00D10E6F">
        <w:rPr>
          <w:bCs/>
        </w:rPr>
        <w:t xml:space="preserve"> </w:t>
      </w:r>
      <w:r w:rsidR="009F181A">
        <w:rPr>
          <w:bCs/>
        </w:rPr>
        <w:t>t</w:t>
      </w:r>
      <w:r w:rsidRPr="00D10E6F">
        <w:rPr>
          <w:bCs/>
        </w:rPr>
        <w:t>ransversales</w:t>
      </w:r>
    </w:p>
    <w:p w14:paraId="3F7E6DF9" w14:textId="33981D6F" w:rsidR="0047694D" w:rsidRPr="0047694D" w:rsidRDefault="0047694D" w:rsidP="0047694D">
      <w:pPr>
        <w:numPr>
          <w:ilvl w:val="0"/>
          <w:numId w:val="5"/>
        </w:numPr>
      </w:pPr>
      <w:r w:rsidRPr="0047694D">
        <w:t xml:space="preserve">Développer une approche </w:t>
      </w:r>
      <w:r w:rsidRPr="0047694D">
        <w:rPr>
          <w:b/>
          <w:bCs/>
        </w:rPr>
        <w:t>itérative combinant recherche théorique et prototypage technique</w:t>
      </w:r>
      <w:r w:rsidRPr="0047694D">
        <w:t>.</w:t>
      </w:r>
    </w:p>
    <w:p w14:paraId="0BBB3302" w14:textId="3DCA77DC" w:rsidR="00D10E6F" w:rsidRPr="00D10E6F" w:rsidRDefault="0047694D" w:rsidP="0047694D">
      <w:pPr>
        <w:numPr>
          <w:ilvl w:val="0"/>
          <w:numId w:val="5"/>
        </w:numPr>
      </w:pPr>
      <w:r w:rsidRPr="0047694D">
        <w:t xml:space="preserve">Comprendre les </w:t>
      </w:r>
      <w:r w:rsidRPr="0047694D">
        <w:rPr>
          <w:b/>
          <w:bCs/>
        </w:rPr>
        <w:t>problèmes de latence et d’optimisation des traitements en temps réel</w:t>
      </w:r>
      <w:r w:rsidRPr="0047694D">
        <w:t>.</w:t>
      </w:r>
    </w:p>
    <w:p w14:paraId="3E4313BB" w14:textId="62CDC42F" w:rsidR="00F8590E" w:rsidRPr="00F8590E" w:rsidRDefault="00F8590E" w:rsidP="00F8590E">
      <w:pPr>
        <w:pStyle w:val="Titre2"/>
      </w:pPr>
      <w:r w:rsidRPr="00F8590E">
        <w:t>Contexte &amp; Enjeux</w:t>
      </w:r>
    </w:p>
    <w:p w14:paraId="22405079" w14:textId="77777777" w:rsidR="003A67A8" w:rsidRPr="003A67A8" w:rsidRDefault="003A67A8" w:rsidP="003A67A8">
      <w:r w:rsidRPr="003A67A8">
        <w:t xml:space="preserve">L’essor des </w:t>
      </w:r>
      <w:r w:rsidRPr="003A67A8">
        <w:rPr>
          <w:b/>
          <w:bCs/>
        </w:rPr>
        <w:t>assistants vocaux (Siri, Alexa, Google Assistant)</w:t>
      </w:r>
      <w:r w:rsidRPr="003A67A8">
        <w:t xml:space="preserve"> et des </w:t>
      </w:r>
      <w:r w:rsidRPr="003A67A8">
        <w:rPr>
          <w:b/>
          <w:bCs/>
        </w:rPr>
        <w:t>interfaces interactives sans contact</w:t>
      </w:r>
      <w:r w:rsidRPr="003A67A8">
        <w:t xml:space="preserve"> montre l’importance croissante de la reconnaissance vocale.</w:t>
      </w:r>
    </w:p>
    <w:p w14:paraId="185BE523" w14:textId="77777777" w:rsidR="003A67A8" w:rsidRPr="003A67A8" w:rsidRDefault="003A67A8" w:rsidP="003A67A8">
      <w:r w:rsidRPr="003A67A8">
        <w:t xml:space="preserve">Ce projet vise à </w:t>
      </w:r>
      <w:r w:rsidRPr="003A67A8">
        <w:rPr>
          <w:b/>
          <w:bCs/>
        </w:rPr>
        <w:t>construire un système interactif basé sur la voix</w:t>
      </w:r>
      <w:r w:rsidRPr="003A67A8">
        <w:t>, qui pourrait être utilisé pour :</w:t>
      </w:r>
    </w:p>
    <w:p w14:paraId="18722584" w14:textId="77777777" w:rsidR="003A67A8" w:rsidRPr="003A67A8" w:rsidRDefault="003A67A8" w:rsidP="003A67A8">
      <w:pPr>
        <w:numPr>
          <w:ilvl w:val="0"/>
          <w:numId w:val="30"/>
        </w:numPr>
      </w:pPr>
      <w:r w:rsidRPr="003A67A8">
        <w:rPr>
          <w:b/>
          <w:bCs/>
        </w:rPr>
        <w:t>Naviguer sur un site web par commandes vocales</w:t>
      </w:r>
      <w:r w:rsidRPr="003A67A8">
        <w:t>.</w:t>
      </w:r>
    </w:p>
    <w:p w14:paraId="6E15FC76" w14:textId="77777777" w:rsidR="003A67A8" w:rsidRPr="003A67A8" w:rsidRDefault="003A67A8" w:rsidP="003A67A8">
      <w:pPr>
        <w:numPr>
          <w:ilvl w:val="0"/>
          <w:numId w:val="30"/>
        </w:numPr>
      </w:pPr>
      <w:r w:rsidRPr="003A67A8">
        <w:rPr>
          <w:b/>
          <w:bCs/>
        </w:rPr>
        <w:t>Commander un objet connecté (domotique simulée)</w:t>
      </w:r>
      <w:r w:rsidRPr="003A67A8">
        <w:t>.</w:t>
      </w:r>
    </w:p>
    <w:p w14:paraId="5C832DF5" w14:textId="77777777" w:rsidR="003A67A8" w:rsidRPr="003A67A8" w:rsidRDefault="003A67A8" w:rsidP="003A67A8">
      <w:pPr>
        <w:numPr>
          <w:ilvl w:val="0"/>
          <w:numId w:val="30"/>
        </w:numPr>
      </w:pPr>
      <w:r w:rsidRPr="003A67A8">
        <w:rPr>
          <w:b/>
          <w:bCs/>
        </w:rPr>
        <w:t>Créer un assistant vocal éducatif</w:t>
      </w:r>
      <w:r w:rsidRPr="003A67A8">
        <w:t xml:space="preserve"> pour répondre à des questions.</w:t>
      </w:r>
    </w:p>
    <w:p w14:paraId="2F86E9D8" w14:textId="38837E98" w:rsidR="003A67A8" w:rsidRPr="003A67A8" w:rsidRDefault="003A67A8" w:rsidP="003A67A8">
      <w:r w:rsidRPr="003A67A8">
        <w:rPr>
          <w:b/>
          <w:bCs/>
        </w:rPr>
        <w:t>Exemple d’application</w:t>
      </w:r>
      <w:r w:rsidRPr="003A67A8">
        <w:t xml:space="preserve"> :</w:t>
      </w:r>
      <w:r w:rsidRPr="003A67A8">
        <w:br/>
      </w:r>
      <w:r w:rsidRPr="003A67A8">
        <w:rPr>
          <w:i/>
          <w:iCs/>
        </w:rPr>
        <w:t xml:space="preserve">"Un utilisateur peut dire </w:t>
      </w:r>
      <w:r w:rsidRPr="003A67A8">
        <w:rPr>
          <w:b/>
          <w:bCs/>
          <w:i/>
          <w:iCs/>
        </w:rPr>
        <w:t>"Ouvre la page des contacts"</w:t>
      </w:r>
      <w:r w:rsidRPr="003A67A8">
        <w:rPr>
          <w:i/>
          <w:iCs/>
        </w:rPr>
        <w:t xml:space="preserve"> et voir son navigateur exécuter la commande automatiquement."</w:t>
      </w:r>
    </w:p>
    <w:p w14:paraId="05AB3712" w14:textId="577486FA" w:rsidR="00425FFC" w:rsidRPr="00425FFC" w:rsidRDefault="00B75F66" w:rsidP="00425FFC">
      <w:r>
        <w:t xml:space="preserve"> </w:t>
      </w:r>
    </w:p>
    <w:p w14:paraId="60D0E0DB" w14:textId="0E718E1E" w:rsidR="00F8590E" w:rsidRPr="00F8590E" w:rsidRDefault="00425FFC" w:rsidP="00F8590E">
      <w:r>
        <w:lastRenderedPageBreak/>
        <w:t xml:space="preserve"> </w:t>
      </w:r>
    </w:p>
    <w:p w14:paraId="2037E2E5" w14:textId="3446B699" w:rsidR="00F8590E" w:rsidRDefault="00F8590E" w:rsidP="00F8590E">
      <w:pPr>
        <w:pStyle w:val="Titre2"/>
      </w:pPr>
      <w:r w:rsidRPr="00F8590E">
        <w:t xml:space="preserve">Outils et </w:t>
      </w:r>
      <w:r w:rsidR="00B459CC">
        <w:t>t</w:t>
      </w:r>
      <w:r w:rsidRPr="00F8590E">
        <w:t xml:space="preserve">echnologies </w:t>
      </w:r>
      <w:r w:rsidR="00B459CC">
        <w:t>u</w:t>
      </w:r>
      <w:r w:rsidRPr="00F8590E">
        <w:t>tilisés</w:t>
      </w:r>
    </w:p>
    <w:p w14:paraId="2C45C46C" w14:textId="3B5E2465" w:rsidR="003A67A8" w:rsidRPr="003A67A8" w:rsidRDefault="003A67A8" w:rsidP="00165C75">
      <w:pPr>
        <w:pStyle w:val="Titre5"/>
      </w:pPr>
      <w:r w:rsidRPr="003A67A8">
        <w:t xml:space="preserve">Langages et </w:t>
      </w:r>
      <w:r w:rsidR="009F181A">
        <w:t>t</w:t>
      </w:r>
      <w:r w:rsidRPr="003A67A8">
        <w:t>echnologies Web</w:t>
      </w:r>
    </w:p>
    <w:p w14:paraId="0B8D2746" w14:textId="77777777" w:rsidR="003A67A8" w:rsidRPr="003A67A8" w:rsidRDefault="003A67A8" w:rsidP="003A67A8">
      <w:pPr>
        <w:numPr>
          <w:ilvl w:val="0"/>
          <w:numId w:val="31"/>
        </w:numPr>
      </w:pPr>
      <w:r w:rsidRPr="003A67A8">
        <w:rPr>
          <w:b/>
          <w:bCs/>
        </w:rPr>
        <w:t>JavaScript/</w:t>
      </w:r>
      <w:proofErr w:type="spellStart"/>
      <w:r w:rsidRPr="003A67A8">
        <w:rPr>
          <w:b/>
          <w:bCs/>
        </w:rPr>
        <w:t>TypeScript</w:t>
      </w:r>
      <w:proofErr w:type="spellEnd"/>
      <w:r w:rsidRPr="003A67A8">
        <w:t xml:space="preserve"> pour la gestion des interactions.</w:t>
      </w:r>
    </w:p>
    <w:p w14:paraId="41285935" w14:textId="77777777" w:rsidR="003A67A8" w:rsidRPr="003A67A8" w:rsidRDefault="003A67A8" w:rsidP="003A67A8">
      <w:pPr>
        <w:numPr>
          <w:ilvl w:val="0"/>
          <w:numId w:val="31"/>
        </w:numPr>
      </w:pPr>
      <w:r w:rsidRPr="003A67A8">
        <w:rPr>
          <w:b/>
          <w:bCs/>
        </w:rPr>
        <w:t>HTML/CSS</w:t>
      </w:r>
      <w:r w:rsidRPr="003A67A8">
        <w:t xml:space="preserve"> pour concevoir l’interface utilisateur.</w:t>
      </w:r>
    </w:p>
    <w:p w14:paraId="43F3299C" w14:textId="1120873A" w:rsidR="003A67A8" w:rsidRPr="003A67A8" w:rsidRDefault="003A67A8" w:rsidP="00165C75">
      <w:pPr>
        <w:pStyle w:val="Titre5"/>
      </w:pPr>
      <w:proofErr w:type="spellStart"/>
      <w:r w:rsidRPr="003A67A8">
        <w:t>Frameworks</w:t>
      </w:r>
      <w:proofErr w:type="spellEnd"/>
      <w:r w:rsidRPr="003A67A8">
        <w:t xml:space="preserve"> et </w:t>
      </w:r>
      <w:r w:rsidR="009F181A">
        <w:t>b</w:t>
      </w:r>
      <w:r w:rsidRPr="003A67A8">
        <w:t>ibliothèques</w:t>
      </w:r>
    </w:p>
    <w:p w14:paraId="629019F7" w14:textId="77777777" w:rsidR="003A67A8" w:rsidRPr="003A67A8" w:rsidRDefault="003A67A8" w:rsidP="003A67A8">
      <w:pPr>
        <w:numPr>
          <w:ilvl w:val="0"/>
          <w:numId w:val="32"/>
        </w:numPr>
      </w:pPr>
      <w:r w:rsidRPr="003A67A8">
        <w:rPr>
          <w:b/>
          <w:bCs/>
        </w:rPr>
        <w:t>Web Speech API</w:t>
      </w:r>
      <w:r w:rsidRPr="003A67A8">
        <w:t xml:space="preserve"> pour la capture et reconnaissance de la voix.</w:t>
      </w:r>
    </w:p>
    <w:p w14:paraId="4D40FFD5" w14:textId="77777777" w:rsidR="003A67A8" w:rsidRPr="003A67A8" w:rsidRDefault="003A67A8" w:rsidP="003A67A8">
      <w:pPr>
        <w:numPr>
          <w:ilvl w:val="0"/>
          <w:numId w:val="32"/>
        </w:numPr>
      </w:pPr>
      <w:r w:rsidRPr="003A67A8">
        <w:rPr>
          <w:b/>
          <w:bCs/>
        </w:rPr>
        <w:t>TensorFlow.js</w:t>
      </w:r>
      <w:r w:rsidRPr="003A67A8">
        <w:t xml:space="preserve"> pour l’analyse avancée du signal audio.</w:t>
      </w:r>
    </w:p>
    <w:p w14:paraId="51A365D2" w14:textId="77777777" w:rsidR="003A67A8" w:rsidRPr="003A67A8" w:rsidRDefault="003A67A8" w:rsidP="003A67A8">
      <w:pPr>
        <w:numPr>
          <w:ilvl w:val="0"/>
          <w:numId w:val="32"/>
        </w:numPr>
      </w:pPr>
      <w:r w:rsidRPr="003A67A8">
        <w:rPr>
          <w:b/>
          <w:bCs/>
        </w:rPr>
        <w:t>D3.js</w:t>
      </w:r>
      <w:r w:rsidRPr="003A67A8">
        <w:t xml:space="preserve"> pour visualiser l’analyse fréquentielle en temps réel.</w:t>
      </w:r>
    </w:p>
    <w:p w14:paraId="04860228" w14:textId="429D73D4" w:rsidR="003A67A8" w:rsidRPr="003A67A8" w:rsidRDefault="003A67A8" w:rsidP="00165C75">
      <w:pPr>
        <w:pStyle w:val="Titre5"/>
      </w:pPr>
      <w:r w:rsidRPr="003A67A8">
        <w:t xml:space="preserve">Outils de </w:t>
      </w:r>
      <w:r w:rsidR="009F181A">
        <w:t>t</w:t>
      </w:r>
      <w:r w:rsidRPr="003A67A8">
        <w:t xml:space="preserve">raitement du </w:t>
      </w:r>
      <w:r w:rsidR="009F181A">
        <w:t>s</w:t>
      </w:r>
      <w:r w:rsidRPr="003A67A8">
        <w:t>ignal</w:t>
      </w:r>
    </w:p>
    <w:p w14:paraId="240D7C58" w14:textId="77777777" w:rsidR="003A67A8" w:rsidRPr="003A67A8" w:rsidRDefault="003A67A8" w:rsidP="003A67A8">
      <w:pPr>
        <w:numPr>
          <w:ilvl w:val="0"/>
          <w:numId w:val="33"/>
        </w:numPr>
      </w:pPr>
      <w:r w:rsidRPr="003A67A8">
        <w:rPr>
          <w:b/>
          <w:bCs/>
        </w:rPr>
        <w:t xml:space="preserve">Fourier </w:t>
      </w:r>
      <w:proofErr w:type="spellStart"/>
      <w:r w:rsidRPr="003A67A8">
        <w:rPr>
          <w:b/>
          <w:bCs/>
        </w:rPr>
        <w:t>Transform</w:t>
      </w:r>
      <w:proofErr w:type="spellEnd"/>
      <w:r w:rsidRPr="003A67A8">
        <w:rPr>
          <w:b/>
          <w:bCs/>
        </w:rPr>
        <w:t xml:space="preserve"> Library en JavaScript (FFT.js, DSP.js)</w:t>
      </w:r>
      <w:r w:rsidRPr="003A67A8">
        <w:t xml:space="preserve"> pour la transformation fréquentielle.</w:t>
      </w:r>
    </w:p>
    <w:p w14:paraId="3467FE35" w14:textId="77777777" w:rsidR="003A67A8" w:rsidRPr="003A67A8" w:rsidRDefault="003A67A8" w:rsidP="003A67A8">
      <w:pPr>
        <w:numPr>
          <w:ilvl w:val="0"/>
          <w:numId w:val="33"/>
        </w:numPr>
      </w:pPr>
      <w:r w:rsidRPr="003A67A8">
        <w:rPr>
          <w:b/>
          <w:bCs/>
        </w:rPr>
        <w:t>Python (en option)</w:t>
      </w:r>
      <w:r w:rsidRPr="003A67A8">
        <w:t xml:space="preserve"> pour expérimenter avec </w:t>
      </w:r>
      <w:proofErr w:type="spellStart"/>
      <w:r w:rsidRPr="003A67A8">
        <w:rPr>
          <w:b/>
          <w:bCs/>
        </w:rPr>
        <w:t>Scipy</w:t>
      </w:r>
      <w:proofErr w:type="spellEnd"/>
      <w:r w:rsidRPr="003A67A8">
        <w:rPr>
          <w:b/>
          <w:bCs/>
        </w:rPr>
        <w:t xml:space="preserve"> et </w:t>
      </w:r>
      <w:proofErr w:type="spellStart"/>
      <w:r w:rsidRPr="003A67A8">
        <w:rPr>
          <w:b/>
          <w:bCs/>
        </w:rPr>
        <w:t>Numpy</w:t>
      </w:r>
      <w:proofErr w:type="spellEnd"/>
      <w:r w:rsidRPr="003A67A8">
        <w:t xml:space="preserve"> avant l’implémentation web.</w:t>
      </w:r>
    </w:p>
    <w:p w14:paraId="1490009D" w14:textId="21BAD3E8" w:rsidR="003A67A8" w:rsidRPr="003A67A8" w:rsidRDefault="003A67A8" w:rsidP="00165C75">
      <w:pPr>
        <w:pStyle w:val="Titre5"/>
      </w:pPr>
      <w:r w:rsidRPr="003A67A8">
        <w:t xml:space="preserve">Environnement de </w:t>
      </w:r>
      <w:r w:rsidR="009F181A">
        <w:t>d</w:t>
      </w:r>
      <w:r w:rsidRPr="003A67A8">
        <w:t>éveloppement</w:t>
      </w:r>
    </w:p>
    <w:p w14:paraId="737433D7" w14:textId="77777777" w:rsidR="003A67A8" w:rsidRPr="003A67A8" w:rsidRDefault="003A67A8" w:rsidP="003A67A8">
      <w:pPr>
        <w:numPr>
          <w:ilvl w:val="0"/>
          <w:numId w:val="34"/>
        </w:numPr>
      </w:pPr>
      <w:r w:rsidRPr="003A67A8">
        <w:rPr>
          <w:b/>
          <w:bCs/>
        </w:rPr>
        <w:t>GitHub</w:t>
      </w:r>
      <w:r w:rsidRPr="003A67A8">
        <w:t xml:space="preserve"> pour la gestion de version.</w:t>
      </w:r>
    </w:p>
    <w:p w14:paraId="034CE3F4" w14:textId="02C45B3A" w:rsidR="003E7D69" w:rsidRPr="00B75F66" w:rsidRDefault="003A67A8" w:rsidP="00584101">
      <w:pPr>
        <w:numPr>
          <w:ilvl w:val="0"/>
          <w:numId w:val="34"/>
        </w:numPr>
      </w:pPr>
      <w:r w:rsidRPr="003A67A8">
        <w:rPr>
          <w:b/>
          <w:bCs/>
        </w:rPr>
        <w:t>Postman</w:t>
      </w:r>
      <w:r w:rsidRPr="003A67A8">
        <w:t xml:space="preserve"> pour tester l’API (si API requise).</w:t>
      </w:r>
    </w:p>
    <w:p w14:paraId="11551A35" w14:textId="30EBA4D7" w:rsidR="00F8590E" w:rsidRPr="00F8590E" w:rsidRDefault="00F8590E" w:rsidP="00436D6B">
      <w:pPr>
        <w:pStyle w:val="Titre2"/>
      </w:pPr>
      <w:r w:rsidRPr="00F8590E">
        <w:t xml:space="preserve">Étapes du </w:t>
      </w:r>
      <w:r w:rsidR="00B459CC">
        <w:t>p</w:t>
      </w:r>
      <w:r w:rsidRPr="00F8590E">
        <w:t xml:space="preserve">rojet (avec </w:t>
      </w:r>
      <w:r w:rsidR="00B459CC">
        <w:t>j</w:t>
      </w:r>
      <w:r w:rsidRPr="00F8590E">
        <w:t xml:space="preserve">alons </w:t>
      </w:r>
      <w:r w:rsidR="00B459CC">
        <w:t>c</w:t>
      </w:r>
      <w:r w:rsidRPr="00F8590E">
        <w:t>lés)</w:t>
      </w:r>
    </w:p>
    <w:p w14:paraId="08DB10F7" w14:textId="75E011B3" w:rsidR="00F8590E" w:rsidRPr="00F8590E" w:rsidRDefault="00F8590E" w:rsidP="00436D6B">
      <w:pPr>
        <w:pStyle w:val="Titre3"/>
      </w:pPr>
      <w:r w:rsidRPr="00F8590E">
        <w:t xml:space="preserve">Phase 1 : Recherche et </w:t>
      </w:r>
      <w:r w:rsidR="0046453B">
        <w:t>p</w:t>
      </w:r>
      <w:r w:rsidRPr="00F8590E">
        <w:t xml:space="preserve">résentation </w:t>
      </w:r>
      <w:r w:rsidR="0046453B">
        <w:t>m</w:t>
      </w:r>
      <w:r w:rsidRPr="00F8590E">
        <w:t>athématique</w:t>
      </w:r>
    </w:p>
    <w:p w14:paraId="00D06E84" w14:textId="5FBECD7A" w:rsidR="00436D6B" w:rsidRPr="005E72DF" w:rsidRDefault="00436D6B" w:rsidP="00F8590E">
      <w:pPr>
        <w:rPr>
          <w:b/>
          <w:bCs/>
        </w:rPr>
      </w:pPr>
      <w:r w:rsidRPr="005E72DF">
        <w:rPr>
          <w:b/>
          <w:bCs/>
        </w:rPr>
        <w:t>Echéance :</w:t>
      </w:r>
      <w:r w:rsidR="005E72DF" w:rsidRPr="005E72DF">
        <w:rPr>
          <w:b/>
          <w:bCs/>
        </w:rPr>
        <w:t xml:space="preserve"> lundi 24 mars</w:t>
      </w:r>
    </w:p>
    <w:p w14:paraId="10BE1405" w14:textId="77777777" w:rsidR="003E7D69" w:rsidRDefault="00F8590E" w:rsidP="005E72DF">
      <w:pPr>
        <w:pStyle w:val="Titre5"/>
      </w:pPr>
      <w:r w:rsidRPr="00F8590E">
        <w:t>Objectifs</w:t>
      </w:r>
    </w:p>
    <w:p w14:paraId="2EBD9BFA" w14:textId="37E5DA18" w:rsidR="00F4498F" w:rsidRPr="00F4498F" w:rsidRDefault="00F4498F" w:rsidP="00F4498F">
      <w:pPr>
        <w:pStyle w:val="Paragraphedeliste"/>
        <w:numPr>
          <w:ilvl w:val="0"/>
          <w:numId w:val="18"/>
        </w:numPr>
      </w:pPr>
      <w:r w:rsidRPr="00F4498F">
        <w:t xml:space="preserve">Approfondir les </w:t>
      </w:r>
      <w:r w:rsidRPr="00F4498F">
        <w:rPr>
          <w:b/>
          <w:bCs/>
        </w:rPr>
        <w:t>principes des séries de Fourier et du traitement du signal</w:t>
      </w:r>
      <w:r w:rsidRPr="00F4498F">
        <w:t>.</w:t>
      </w:r>
    </w:p>
    <w:p w14:paraId="541FC924" w14:textId="226B58C8" w:rsidR="003E7D69" w:rsidRDefault="00F4498F" w:rsidP="00F4498F">
      <w:pPr>
        <w:pStyle w:val="Paragraphedeliste"/>
        <w:numPr>
          <w:ilvl w:val="0"/>
          <w:numId w:val="18"/>
        </w:numPr>
      </w:pPr>
      <w:r w:rsidRPr="00F4498F">
        <w:t xml:space="preserve">Étudier les </w:t>
      </w:r>
      <w:r w:rsidRPr="00F4498F">
        <w:rPr>
          <w:b/>
          <w:bCs/>
        </w:rPr>
        <w:t>techniques de filtrage des fréquences</w:t>
      </w:r>
      <w:r w:rsidRPr="00F4498F">
        <w:t xml:space="preserve"> pour la reconnaissance vocale.</w:t>
      </w:r>
      <w:r w:rsidR="00B75F66">
        <w:t xml:space="preserve"> </w:t>
      </w:r>
    </w:p>
    <w:p w14:paraId="3FD65307" w14:textId="6712B7BD" w:rsidR="00F8590E" w:rsidRPr="00F8590E" w:rsidRDefault="00F8590E" w:rsidP="005E72DF">
      <w:pPr>
        <w:pStyle w:val="Titre5"/>
      </w:pPr>
      <w:r w:rsidRPr="00F8590E">
        <w:rPr>
          <w:bCs/>
        </w:rPr>
        <w:t>Livrable attendu</w:t>
      </w:r>
    </w:p>
    <w:p w14:paraId="4975B0D7" w14:textId="11891D1A" w:rsidR="00F4498F" w:rsidRPr="00F4498F" w:rsidRDefault="00F4498F" w:rsidP="00F4498F">
      <w:pPr>
        <w:pStyle w:val="Paragraphedeliste"/>
        <w:numPr>
          <w:ilvl w:val="0"/>
          <w:numId w:val="18"/>
        </w:numPr>
      </w:pPr>
      <w:r w:rsidRPr="00F4498F">
        <w:rPr>
          <w:b/>
          <w:bCs/>
        </w:rPr>
        <w:t>Un rapport de synthèse mathématique</w:t>
      </w:r>
      <w:r w:rsidRPr="00F4498F">
        <w:t xml:space="preserve"> détaillant ces concepts et leurs applications.</w:t>
      </w:r>
    </w:p>
    <w:p w14:paraId="1C60B132" w14:textId="01243A38" w:rsidR="00A05973" w:rsidRDefault="00F4498F" w:rsidP="00F4498F">
      <w:pPr>
        <w:pStyle w:val="Paragraphedeliste"/>
        <w:numPr>
          <w:ilvl w:val="0"/>
          <w:numId w:val="18"/>
        </w:numPr>
        <w:rPr>
          <w:b/>
        </w:rPr>
      </w:pPr>
      <w:r w:rsidRPr="00F4498F">
        <w:rPr>
          <w:b/>
          <w:bCs/>
        </w:rPr>
        <w:t>Une présentation orale (10-15 min)</w:t>
      </w:r>
      <w:r w:rsidRPr="00F4498F">
        <w:t xml:space="preserve"> expliquant la théorie des séries de Fourier et son application aux signaux audio.</w:t>
      </w:r>
      <w:r w:rsidR="00B75F66">
        <w:t xml:space="preserve"> </w:t>
      </w:r>
    </w:p>
    <w:p w14:paraId="70020CDE" w14:textId="7AE0C7DF" w:rsidR="00F8590E" w:rsidRPr="00F8590E" w:rsidRDefault="00F8590E" w:rsidP="00A05973">
      <w:pPr>
        <w:pStyle w:val="Titre5"/>
      </w:pPr>
      <w:r w:rsidRPr="00F8590E">
        <w:rPr>
          <w:bCs/>
        </w:rPr>
        <w:t>Ressources recommandées</w:t>
      </w:r>
    </w:p>
    <w:p w14:paraId="2C54CC97" w14:textId="17087CE0" w:rsidR="00F4498F" w:rsidRPr="00F4498F" w:rsidRDefault="00F4498F" w:rsidP="00F4498F">
      <w:pPr>
        <w:numPr>
          <w:ilvl w:val="0"/>
          <w:numId w:val="6"/>
        </w:numPr>
      </w:pPr>
      <w:r w:rsidRPr="00F4498F">
        <w:t>Cours en ligne sur les séries de Fourier.</w:t>
      </w:r>
    </w:p>
    <w:p w14:paraId="4C397820" w14:textId="10803C73" w:rsidR="00F4498F" w:rsidRPr="00F4498F" w:rsidRDefault="00F4498F" w:rsidP="00F4498F">
      <w:pPr>
        <w:numPr>
          <w:ilvl w:val="0"/>
          <w:numId w:val="6"/>
        </w:numPr>
      </w:pPr>
      <w:r w:rsidRPr="00F4498F">
        <w:rPr>
          <w:b/>
          <w:bCs/>
        </w:rPr>
        <w:t>Tutoriels interactifs</w:t>
      </w:r>
      <w:r w:rsidRPr="00F4498F">
        <w:t xml:space="preserve"> pour visualiser la transformation de Fourier sur un signal audio.</w:t>
      </w:r>
    </w:p>
    <w:p w14:paraId="51C0F916" w14:textId="79BAA714" w:rsidR="00F8590E" w:rsidRPr="00F8590E" w:rsidRDefault="00F4498F" w:rsidP="00F4498F">
      <w:pPr>
        <w:numPr>
          <w:ilvl w:val="0"/>
          <w:numId w:val="6"/>
        </w:numPr>
      </w:pPr>
      <w:r w:rsidRPr="00F4498F">
        <w:rPr>
          <w:b/>
          <w:bCs/>
        </w:rPr>
        <w:t xml:space="preserve">Notebooks Python avec </w:t>
      </w:r>
      <w:proofErr w:type="spellStart"/>
      <w:r w:rsidRPr="00F4498F">
        <w:rPr>
          <w:b/>
          <w:bCs/>
        </w:rPr>
        <w:t>Scipy</w:t>
      </w:r>
      <w:proofErr w:type="spellEnd"/>
      <w:r w:rsidRPr="00F4498F">
        <w:rPr>
          <w:b/>
          <w:bCs/>
        </w:rPr>
        <w:t>/</w:t>
      </w:r>
      <w:proofErr w:type="spellStart"/>
      <w:r w:rsidRPr="00F4498F">
        <w:rPr>
          <w:b/>
          <w:bCs/>
        </w:rPr>
        <w:t>Numpy</w:t>
      </w:r>
      <w:proofErr w:type="spellEnd"/>
      <w:r w:rsidRPr="00F4498F">
        <w:t xml:space="preserve"> pour expérimenter avant l’implémentation web.</w:t>
      </w:r>
      <w:r w:rsidR="00B75F66">
        <w:t xml:space="preserve"> </w:t>
      </w:r>
    </w:p>
    <w:p w14:paraId="47DD4CA6" w14:textId="38A2691C" w:rsidR="00F8590E" w:rsidRDefault="00F8590E" w:rsidP="005E72DF">
      <w:pPr>
        <w:pStyle w:val="Titre3"/>
      </w:pPr>
      <w:r w:rsidRPr="00F8590E">
        <w:t xml:space="preserve">Phase 2 : </w:t>
      </w:r>
      <w:r w:rsidR="002F18E2" w:rsidRPr="002F18E2">
        <w:t>Prototype et</w:t>
      </w:r>
      <w:r w:rsidR="002F18E2">
        <w:t xml:space="preserve"> p</w:t>
      </w:r>
      <w:r w:rsidR="002F18E2" w:rsidRPr="002F18E2">
        <w:t xml:space="preserve">remiers </w:t>
      </w:r>
      <w:r w:rsidR="002F18E2">
        <w:t>t</w:t>
      </w:r>
      <w:r w:rsidR="002F18E2" w:rsidRPr="002F18E2">
        <w:t xml:space="preserve">ests </w:t>
      </w:r>
    </w:p>
    <w:p w14:paraId="3EDA80CC" w14:textId="36DDA58D" w:rsidR="005E72DF" w:rsidRPr="005E72DF" w:rsidRDefault="005E72DF" w:rsidP="005E72DF">
      <w:pPr>
        <w:rPr>
          <w:b/>
          <w:bCs/>
        </w:rPr>
      </w:pPr>
      <w:r w:rsidRPr="005E72DF">
        <w:rPr>
          <w:b/>
          <w:bCs/>
        </w:rPr>
        <w:t xml:space="preserve">Echéance : </w:t>
      </w:r>
      <w:r w:rsidR="0046453B">
        <w:rPr>
          <w:b/>
          <w:bCs/>
        </w:rPr>
        <w:t xml:space="preserve">jeudi </w:t>
      </w:r>
      <w:r w:rsidRPr="005E72DF">
        <w:rPr>
          <w:b/>
          <w:bCs/>
        </w:rPr>
        <w:t xml:space="preserve">24 </w:t>
      </w:r>
      <w:r w:rsidR="0046453B">
        <w:rPr>
          <w:b/>
          <w:bCs/>
        </w:rPr>
        <w:t>avril</w:t>
      </w:r>
    </w:p>
    <w:p w14:paraId="0FD26608" w14:textId="1D1CF60A" w:rsidR="00F8590E" w:rsidRPr="00F8590E" w:rsidRDefault="00F8590E" w:rsidP="0046453B">
      <w:pPr>
        <w:pStyle w:val="Titre5"/>
      </w:pPr>
      <w:r w:rsidRPr="00F8590E">
        <w:t>Objectifs</w:t>
      </w:r>
    </w:p>
    <w:p w14:paraId="0AD83471" w14:textId="23B04FCA" w:rsidR="00391FC9" w:rsidRPr="00391FC9" w:rsidRDefault="00391FC9" w:rsidP="00391FC9">
      <w:pPr>
        <w:numPr>
          <w:ilvl w:val="0"/>
          <w:numId w:val="7"/>
        </w:numPr>
      </w:pPr>
      <w:r w:rsidRPr="00391FC9">
        <w:rPr>
          <w:b/>
          <w:bCs/>
        </w:rPr>
        <w:t>Capturer et afficher la voix en temps réel</w:t>
      </w:r>
      <w:r w:rsidRPr="00391FC9">
        <w:t xml:space="preserve"> avec la Web Speech API.</w:t>
      </w:r>
    </w:p>
    <w:p w14:paraId="70473D4F" w14:textId="68DF39F7" w:rsidR="00F8590E" w:rsidRPr="00F8590E" w:rsidRDefault="00391FC9" w:rsidP="00391FC9">
      <w:pPr>
        <w:numPr>
          <w:ilvl w:val="0"/>
          <w:numId w:val="7"/>
        </w:numPr>
      </w:pPr>
      <w:r w:rsidRPr="00391FC9">
        <w:rPr>
          <w:b/>
          <w:bCs/>
        </w:rPr>
        <w:t>Appliquer une analyse fréquentielle basique</w:t>
      </w:r>
      <w:r w:rsidRPr="00391FC9">
        <w:t xml:space="preserve"> sur le signal vocal.</w:t>
      </w:r>
    </w:p>
    <w:p w14:paraId="7807E021" w14:textId="669B99EC" w:rsidR="00F8590E" w:rsidRPr="00F8590E" w:rsidRDefault="00F8590E" w:rsidP="0046453B">
      <w:pPr>
        <w:pStyle w:val="Titre5"/>
      </w:pPr>
      <w:r w:rsidRPr="00F8590E">
        <w:lastRenderedPageBreak/>
        <w:t>Livrable attendu</w:t>
      </w:r>
    </w:p>
    <w:p w14:paraId="2CB20CC9" w14:textId="1844E935" w:rsidR="009676B5" w:rsidRPr="009676B5" w:rsidRDefault="009676B5" w:rsidP="009676B5">
      <w:pPr>
        <w:numPr>
          <w:ilvl w:val="0"/>
          <w:numId w:val="8"/>
        </w:numPr>
      </w:pPr>
      <w:r w:rsidRPr="009676B5">
        <w:rPr>
          <w:b/>
          <w:bCs/>
        </w:rPr>
        <w:t>Prototype MVP fonctionnel</w:t>
      </w:r>
      <w:r w:rsidRPr="009676B5">
        <w:t xml:space="preserve"> affichant la transcription et l’analyse du signal.</w:t>
      </w:r>
    </w:p>
    <w:p w14:paraId="47C6828D" w14:textId="5B26E172" w:rsidR="00F8590E" w:rsidRPr="00F8590E" w:rsidRDefault="009676B5" w:rsidP="009676B5">
      <w:pPr>
        <w:numPr>
          <w:ilvl w:val="0"/>
          <w:numId w:val="8"/>
        </w:numPr>
      </w:pPr>
      <w:r w:rsidRPr="009676B5">
        <w:rPr>
          <w:b/>
          <w:bCs/>
        </w:rPr>
        <w:t>Rapport de progression</w:t>
      </w:r>
      <w:r w:rsidRPr="009676B5">
        <w:t xml:space="preserve"> : présentation des défis rencontrés et des améliorations prévues.</w:t>
      </w:r>
      <w:r w:rsidR="00B75F66">
        <w:t xml:space="preserve"> </w:t>
      </w:r>
    </w:p>
    <w:p w14:paraId="258B26E7" w14:textId="05DC14C2" w:rsidR="00F8590E" w:rsidRPr="00F8590E" w:rsidRDefault="00F8590E" w:rsidP="0046453B">
      <w:pPr>
        <w:pStyle w:val="Titre5"/>
      </w:pPr>
      <w:r w:rsidRPr="00F8590E">
        <w:t>Minimum attendu pour le prototype</w:t>
      </w:r>
    </w:p>
    <w:p w14:paraId="506D9B70" w14:textId="77777777" w:rsidR="00391FC9" w:rsidRDefault="00391FC9" w:rsidP="00170259">
      <w:pPr>
        <w:numPr>
          <w:ilvl w:val="0"/>
          <w:numId w:val="9"/>
        </w:numPr>
      </w:pPr>
      <w:r>
        <w:rPr>
          <w:b/>
          <w:bCs/>
        </w:rPr>
        <w:t>U</w:t>
      </w:r>
      <w:r w:rsidRPr="00391FC9">
        <w:rPr>
          <w:b/>
          <w:bCs/>
        </w:rPr>
        <w:t>ne page web fonctionnelle</w:t>
      </w:r>
      <w:r w:rsidRPr="00391FC9">
        <w:t xml:space="preserve"> où l’utilisateur peut </w:t>
      </w:r>
      <w:r w:rsidRPr="00391FC9">
        <w:rPr>
          <w:b/>
          <w:bCs/>
        </w:rPr>
        <w:t>parler dans un micro</w:t>
      </w:r>
      <w:r w:rsidRPr="00391FC9">
        <w:t>.</w:t>
      </w:r>
    </w:p>
    <w:p w14:paraId="241A7CAF" w14:textId="77777777" w:rsidR="0024612A" w:rsidRDefault="00391FC9" w:rsidP="00170259">
      <w:pPr>
        <w:numPr>
          <w:ilvl w:val="0"/>
          <w:numId w:val="9"/>
        </w:numPr>
      </w:pPr>
      <w:r w:rsidRPr="00391FC9">
        <w:rPr>
          <w:b/>
          <w:bCs/>
        </w:rPr>
        <w:t>Affichage en temps réel du texte transcrit</w:t>
      </w:r>
      <w:r w:rsidRPr="00391FC9">
        <w:t xml:space="preserve"> à partir de la Web Speech API.</w:t>
      </w:r>
    </w:p>
    <w:p w14:paraId="60328E97" w14:textId="0C729DC0" w:rsidR="00F8590E" w:rsidRDefault="00391FC9" w:rsidP="00170259">
      <w:pPr>
        <w:numPr>
          <w:ilvl w:val="0"/>
          <w:numId w:val="9"/>
        </w:numPr>
      </w:pPr>
      <w:r w:rsidRPr="00391FC9">
        <w:rPr>
          <w:b/>
          <w:bCs/>
        </w:rPr>
        <w:t>Visualisation graphique des fréquences du signal audio</w:t>
      </w:r>
      <w:r w:rsidRPr="00391FC9">
        <w:t xml:space="preserve"> (spectrogramme simple avec D3.js).</w:t>
      </w:r>
    </w:p>
    <w:p w14:paraId="34610F88" w14:textId="35783609" w:rsidR="00F7647D" w:rsidRPr="00F7647D" w:rsidRDefault="00F7647D" w:rsidP="00F7647D">
      <w:pPr>
        <w:rPr>
          <w:b/>
          <w:bCs/>
        </w:rPr>
      </w:pPr>
      <w:r>
        <w:rPr>
          <w:b/>
          <w:bCs/>
        </w:rPr>
        <w:t>O</w:t>
      </w:r>
      <w:r w:rsidRPr="00F7647D">
        <w:rPr>
          <w:b/>
          <w:bCs/>
        </w:rPr>
        <w:t xml:space="preserve">bjectif </w:t>
      </w:r>
      <w:r>
        <w:rPr>
          <w:b/>
          <w:bCs/>
        </w:rPr>
        <w:t>à viser</w:t>
      </w:r>
      <w:r w:rsidRPr="00F7647D">
        <w:rPr>
          <w:b/>
          <w:bCs/>
        </w:rPr>
        <w:t xml:space="preserve"> :</w:t>
      </w:r>
      <w:r w:rsidRPr="00F7647D">
        <w:rPr>
          <w:b/>
          <w:bCs/>
        </w:rPr>
        <w:br/>
        <w:t>L’utilisateur doit pouvoir parler dans le micro, voir le texte transcrit et visualiser un graphique des fréquences extraites du signal audio.</w:t>
      </w:r>
    </w:p>
    <w:p w14:paraId="0620CADD" w14:textId="0A9DB4D8" w:rsidR="00F7647D" w:rsidRPr="00F8590E" w:rsidRDefault="00F7647D" w:rsidP="00F7647D"/>
    <w:p w14:paraId="07946F81" w14:textId="7D3C908A" w:rsidR="00F8590E" w:rsidRDefault="00F8590E" w:rsidP="0046453B">
      <w:pPr>
        <w:pStyle w:val="Titre3"/>
      </w:pPr>
      <w:r w:rsidRPr="00F8590E">
        <w:t xml:space="preserve">Phase 3 : </w:t>
      </w:r>
      <w:r w:rsidR="0046453B">
        <w:t>f</w:t>
      </w:r>
      <w:r w:rsidRPr="00F8590E">
        <w:t xml:space="preserve">inalisation et </w:t>
      </w:r>
      <w:r w:rsidR="0046453B">
        <w:t>o</w:t>
      </w:r>
      <w:r w:rsidRPr="00F8590E">
        <w:t>ptimisation</w:t>
      </w:r>
    </w:p>
    <w:p w14:paraId="577DFE06" w14:textId="044C52F4" w:rsidR="0046453B" w:rsidRPr="005E72DF" w:rsidRDefault="0046453B" w:rsidP="0046453B">
      <w:pPr>
        <w:rPr>
          <w:b/>
          <w:bCs/>
        </w:rPr>
      </w:pPr>
      <w:r w:rsidRPr="005E72DF">
        <w:rPr>
          <w:b/>
          <w:bCs/>
        </w:rPr>
        <w:t xml:space="preserve">Echéance : </w:t>
      </w:r>
      <w:r>
        <w:rPr>
          <w:b/>
          <w:bCs/>
        </w:rPr>
        <w:t xml:space="preserve">mercredi </w:t>
      </w:r>
      <w:r w:rsidRPr="005E72DF">
        <w:rPr>
          <w:b/>
          <w:bCs/>
        </w:rPr>
        <w:t>2</w:t>
      </w:r>
      <w:r>
        <w:rPr>
          <w:b/>
          <w:bCs/>
        </w:rPr>
        <w:t>1</w:t>
      </w:r>
      <w:r w:rsidRPr="005E72DF">
        <w:rPr>
          <w:b/>
          <w:bCs/>
        </w:rPr>
        <w:t xml:space="preserve"> </w:t>
      </w:r>
      <w:r>
        <w:rPr>
          <w:b/>
          <w:bCs/>
        </w:rPr>
        <w:t>mai</w:t>
      </w:r>
    </w:p>
    <w:p w14:paraId="6486599D" w14:textId="0CC8CC0C" w:rsidR="00F8590E" w:rsidRPr="00F8590E" w:rsidRDefault="00F8590E" w:rsidP="0046453B">
      <w:pPr>
        <w:pStyle w:val="Titre5"/>
      </w:pPr>
      <w:r w:rsidRPr="00F8590E">
        <w:t>Objectifs</w:t>
      </w:r>
      <w:r w:rsidRPr="00F8590E">
        <w:rPr>
          <w:bCs/>
        </w:rPr>
        <w:t xml:space="preserve"> :</w:t>
      </w:r>
    </w:p>
    <w:p w14:paraId="777745E4" w14:textId="2A2CEDD3" w:rsidR="00A1310B" w:rsidRPr="00A1310B" w:rsidRDefault="00A1310B" w:rsidP="00A1310B">
      <w:pPr>
        <w:numPr>
          <w:ilvl w:val="0"/>
          <w:numId w:val="10"/>
        </w:numPr>
      </w:pPr>
      <w:r w:rsidRPr="00A1310B">
        <w:rPr>
          <w:b/>
          <w:bCs/>
        </w:rPr>
        <w:t>Intégrer l’interface vocale à un système interactif</w:t>
      </w:r>
      <w:r w:rsidRPr="00A1310B">
        <w:t xml:space="preserve"> (ex. commandes de navigation).</w:t>
      </w:r>
    </w:p>
    <w:p w14:paraId="59C30F0F" w14:textId="708687B1" w:rsidR="002315F7" w:rsidRDefault="00A1310B" w:rsidP="003411C0">
      <w:pPr>
        <w:numPr>
          <w:ilvl w:val="0"/>
          <w:numId w:val="10"/>
        </w:numPr>
      </w:pPr>
      <w:r w:rsidRPr="00A1310B">
        <w:rPr>
          <w:b/>
          <w:bCs/>
        </w:rPr>
        <w:t>Optimiser le filtrage et l’analyse fréquentielle</w:t>
      </w:r>
      <w:r w:rsidRPr="00A1310B">
        <w:t xml:space="preserve"> pour améliorer la reconnaissance des commandes.</w:t>
      </w:r>
    </w:p>
    <w:p w14:paraId="398E4057" w14:textId="77777777" w:rsidR="00096B25" w:rsidRDefault="00096B25" w:rsidP="00096B25">
      <w:pPr>
        <w:ind w:left="720"/>
      </w:pPr>
    </w:p>
    <w:p w14:paraId="1CF6E41F" w14:textId="77777777" w:rsidR="00A1310B" w:rsidRPr="00A1310B" w:rsidRDefault="00A1310B" w:rsidP="00A1310B">
      <w:pPr>
        <w:rPr>
          <w:b/>
          <w:bCs/>
        </w:rPr>
      </w:pPr>
      <w:r w:rsidRPr="00A1310B">
        <w:rPr>
          <w:b/>
          <w:bCs/>
        </w:rPr>
        <w:t>Critères d’évaluation des performances :</w:t>
      </w:r>
    </w:p>
    <w:p w14:paraId="469A3654" w14:textId="77777777" w:rsidR="00A1310B" w:rsidRPr="00A1310B" w:rsidRDefault="00A1310B" w:rsidP="00A1310B">
      <w:pPr>
        <w:numPr>
          <w:ilvl w:val="0"/>
          <w:numId w:val="26"/>
        </w:numPr>
      </w:pPr>
      <w:r w:rsidRPr="00A1310B">
        <w:t>Précision de la reconnaissance vocale (comparaison entre texte reconnu et texte attendu).</w:t>
      </w:r>
    </w:p>
    <w:p w14:paraId="25230FC8" w14:textId="77777777" w:rsidR="00A1310B" w:rsidRPr="00A1310B" w:rsidRDefault="00A1310B" w:rsidP="00A1310B">
      <w:pPr>
        <w:numPr>
          <w:ilvl w:val="0"/>
          <w:numId w:val="26"/>
        </w:numPr>
      </w:pPr>
      <w:r w:rsidRPr="00A1310B">
        <w:t>Latence du système (temps entre la parole et l’affichage du texte).</w:t>
      </w:r>
    </w:p>
    <w:p w14:paraId="4D212846" w14:textId="77777777" w:rsidR="00A1310B" w:rsidRPr="00A1310B" w:rsidRDefault="00A1310B" w:rsidP="00A1310B">
      <w:pPr>
        <w:numPr>
          <w:ilvl w:val="0"/>
          <w:numId w:val="26"/>
        </w:numPr>
      </w:pPr>
      <w:r w:rsidRPr="00A1310B">
        <w:t>Qualité du filtrage fréquentiel (vérifier si les bruits parasites sont bien supprimés).</w:t>
      </w:r>
    </w:p>
    <w:p w14:paraId="66B1883C" w14:textId="363F603C" w:rsidR="00F8590E" w:rsidRPr="00F8590E" w:rsidRDefault="00F8590E" w:rsidP="0046453B">
      <w:pPr>
        <w:pStyle w:val="Titre5"/>
      </w:pPr>
      <w:r w:rsidRPr="00F8590E">
        <w:t>Livrable</w:t>
      </w:r>
      <w:r w:rsidRPr="00F8590E">
        <w:rPr>
          <w:bCs/>
        </w:rPr>
        <w:t xml:space="preserve"> attendu :</w:t>
      </w:r>
    </w:p>
    <w:p w14:paraId="4BF20D11" w14:textId="299435EC" w:rsidR="00096B25" w:rsidRPr="00096B25" w:rsidRDefault="00096B25" w:rsidP="00096B25">
      <w:pPr>
        <w:numPr>
          <w:ilvl w:val="0"/>
          <w:numId w:val="11"/>
        </w:numPr>
      </w:pPr>
      <w:r w:rsidRPr="00096B25">
        <w:rPr>
          <w:b/>
          <w:bCs/>
        </w:rPr>
        <w:t>Version finalisée du projet</w:t>
      </w:r>
      <w:r w:rsidRPr="00096B25">
        <w:t xml:space="preserve"> avec une interface fluide et interactive.</w:t>
      </w:r>
    </w:p>
    <w:p w14:paraId="2FBC86A5" w14:textId="77E7C9D3" w:rsidR="0046453B" w:rsidRDefault="00096B25" w:rsidP="00096B25">
      <w:pPr>
        <w:numPr>
          <w:ilvl w:val="0"/>
          <w:numId w:val="11"/>
        </w:numPr>
      </w:pPr>
      <w:r w:rsidRPr="00096B25">
        <w:rPr>
          <w:b/>
          <w:bCs/>
        </w:rPr>
        <w:t>Rapport final détaillé</w:t>
      </w:r>
      <w:r w:rsidRPr="00096B25">
        <w:t xml:space="preserve"> expliquant le développement, les choix technologiques et les performances obtenues.</w:t>
      </w:r>
      <w:r w:rsidR="00B75F66">
        <w:t xml:space="preserve"> </w:t>
      </w:r>
    </w:p>
    <w:p w14:paraId="44D3E531" w14:textId="77777777" w:rsidR="0008220E" w:rsidRPr="00F8590E" w:rsidRDefault="0008220E" w:rsidP="0008220E">
      <w:pPr>
        <w:numPr>
          <w:ilvl w:val="0"/>
          <w:numId w:val="11"/>
        </w:numPr>
      </w:pPr>
      <w:r>
        <w:rPr>
          <w:b/>
          <w:bCs/>
        </w:rPr>
        <w:t>Courte soutenance pour présenter vos travaux à la classe</w:t>
      </w:r>
    </w:p>
    <w:p w14:paraId="6469AB0C" w14:textId="77777777" w:rsidR="0008220E" w:rsidRPr="00F8590E" w:rsidRDefault="0008220E" w:rsidP="0008220E">
      <w:pPr>
        <w:ind w:left="720"/>
      </w:pPr>
    </w:p>
    <w:p w14:paraId="50BBD5BC" w14:textId="77777777" w:rsidR="0046453B" w:rsidRDefault="0046453B" w:rsidP="0046453B">
      <w:pPr>
        <w:rPr>
          <w:b/>
          <w:bCs/>
        </w:rPr>
      </w:pPr>
    </w:p>
    <w:sectPr w:rsidR="0046453B" w:rsidSect="00603B66">
      <w:type w:val="continuous"/>
      <w:pgSz w:w="11906" w:h="16838"/>
      <w:pgMar w:top="720" w:right="991" w:bottom="720" w:left="184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15820" w14:textId="77777777" w:rsidR="00126DA2" w:rsidRDefault="00126DA2" w:rsidP="003C24B0">
      <w:r>
        <w:separator/>
      </w:r>
    </w:p>
    <w:p w14:paraId="6E2E668A" w14:textId="77777777" w:rsidR="00126DA2" w:rsidRDefault="00126DA2" w:rsidP="003C24B0"/>
  </w:endnote>
  <w:endnote w:type="continuationSeparator" w:id="0">
    <w:p w14:paraId="51DAD887" w14:textId="77777777" w:rsidR="00126DA2" w:rsidRDefault="00126DA2" w:rsidP="003C24B0">
      <w:r>
        <w:continuationSeparator/>
      </w:r>
    </w:p>
    <w:p w14:paraId="53B1822B" w14:textId="77777777" w:rsidR="00126DA2" w:rsidRDefault="00126DA2" w:rsidP="003C24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BA7FE" w14:textId="77777777" w:rsidR="00126DA2" w:rsidRDefault="00126DA2" w:rsidP="003C24B0">
      <w:r>
        <w:separator/>
      </w:r>
    </w:p>
    <w:p w14:paraId="72989A5B" w14:textId="77777777" w:rsidR="00126DA2" w:rsidRDefault="00126DA2" w:rsidP="003C24B0"/>
  </w:footnote>
  <w:footnote w:type="continuationSeparator" w:id="0">
    <w:p w14:paraId="6E9BFDFD" w14:textId="77777777" w:rsidR="00126DA2" w:rsidRDefault="00126DA2" w:rsidP="003C24B0">
      <w:r>
        <w:continuationSeparator/>
      </w:r>
    </w:p>
    <w:p w14:paraId="716BBB5C" w14:textId="77777777" w:rsidR="00126DA2" w:rsidRDefault="00126DA2" w:rsidP="003C24B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E643AE" w:themeColor="accent1"/>
      </w:rPr>
    </w:lvl>
  </w:abstractNum>
  <w:abstractNum w:abstractNumId="1" w15:restartNumberingAfterBreak="0">
    <w:nsid w:val="00F2726F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54D2A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FD0D24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11F8B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F4148"/>
    <w:multiLevelType w:val="multilevel"/>
    <w:tmpl w:val="71B2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9B6606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6293E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9C52C7"/>
    <w:multiLevelType w:val="multilevel"/>
    <w:tmpl w:val="D3EE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F31654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51BE2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D3BDB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93E49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C15049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82959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970570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B38A2"/>
    <w:multiLevelType w:val="hybridMultilevel"/>
    <w:tmpl w:val="D1AA06FE"/>
    <w:lvl w:ilvl="0" w:tplc="418A9D56">
      <w:start w:val="1"/>
      <w:numFmt w:val="upp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E63A0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B6C36"/>
    <w:multiLevelType w:val="hybridMultilevel"/>
    <w:tmpl w:val="33F0F1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32C35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C173E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F2EEF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C12F37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20704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2614F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9E095C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97F5E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6F7A11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04328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72D5C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A92D28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8E1CFD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433DC3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DB6E76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522CD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B1A83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294C97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EF2A8A"/>
    <w:multiLevelType w:val="multilevel"/>
    <w:tmpl w:val="2C68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214252">
    <w:abstractNumId w:val="16"/>
  </w:num>
  <w:num w:numId="2" w16cid:durableId="1684673174">
    <w:abstractNumId w:val="0"/>
  </w:num>
  <w:num w:numId="3" w16cid:durableId="1287809574">
    <w:abstractNumId w:val="25"/>
  </w:num>
  <w:num w:numId="4" w16cid:durableId="962150222">
    <w:abstractNumId w:val="6"/>
  </w:num>
  <w:num w:numId="5" w16cid:durableId="746996516">
    <w:abstractNumId w:val="17"/>
  </w:num>
  <w:num w:numId="6" w16cid:durableId="147400188">
    <w:abstractNumId w:val="26"/>
  </w:num>
  <w:num w:numId="7" w16cid:durableId="1259752582">
    <w:abstractNumId w:val="29"/>
  </w:num>
  <w:num w:numId="8" w16cid:durableId="1429503541">
    <w:abstractNumId w:val="34"/>
  </w:num>
  <w:num w:numId="9" w16cid:durableId="1853103010">
    <w:abstractNumId w:val="1"/>
  </w:num>
  <w:num w:numId="10" w16cid:durableId="1300500657">
    <w:abstractNumId w:val="15"/>
  </w:num>
  <w:num w:numId="11" w16cid:durableId="2017612453">
    <w:abstractNumId w:val="11"/>
  </w:num>
  <w:num w:numId="12" w16cid:durableId="1463881898">
    <w:abstractNumId w:val="35"/>
  </w:num>
  <w:num w:numId="13" w16cid:durableId="1647322012">
    <w:abstractNumId w:val="33"/>
  </w:num>
  <w:num w:numId="14" w16cid:durableId="1026517230">
    <w:abstractNumId w:val="13"/>
  </w:num>
  <w:num w:numId="15" w16cid:durableId="389810162">
    <w:abstractNumId w:val="19"/>
  </w:num>
  <w:num w:numId="16" w16cid:durableId="1453549950">
    <w:abstractNumId w:val="3"/>
  </w:num>
  <w:num w:numId="17" w16cid:durableId="826170992">
    <w:abstractNumId w:val="21"/>
  </w:num>
  <w:num w:numId="18" w16cid:durableId="1223833938">
    <w:abstractNumId w:val="18"/>
  </w:num>
  <w:num w:numId="19" w16cid:durableId="1299532894">
    <w:abstractNumId w:val="5"/>
  </w:num>
  <w:num w:numId="20" w16cid:durableId="1554080847">
    <w:abstractNumId w:val="24"/>
  </w:num>
  <w:num w:numId="21" w16cid:durableId="1038705977">
    <w:abstractNumId w:val="37"/>
  </w:num>
  <w:num w:numId="22" w16cid:durableId="2090733041">
    <w:abstractNumId w:val="2"/>
  </w:num>
  <w:num w:numId="23" w16cid:durableId="175925485">
    <w:abstractNumId w:val="36"/>
  </w:num>
  <w:num w:numId="24" w16cid:durableId="708721561">
    <w:abstractNumId w:val="8"/>
  </w:num>
  <w:num w:numId="25" w16cid:durableId="1685521139">
    <w:abstractNumId w:val="10"/>
  </w:num>
  <w:num w:numId="26" w16cid:durableId="1782459505">
    <w:abstractNumId w:val="14"/>
  </w:num>
  <w:num w:numId="27" w16cid:durableId="1432704281">
    <w:abstractNumId w:val="23"/>
  </w:num>
  <w:num w:numId="28" w16cid:durableId="1040087518">
    <w:abstractNumId w:val="31"/>
  </w:num>
  <w:num w:numId="29" w16cid:durableId="743726731">
    <w:abstractNumId w:val="12"/>
  </w:num>
  <w:num w:numId="30" w16cid:durableId="1143540783">
    <w:abstractNumId w:val="4"/>
  </w:num>
  <w:num w:numId="31" w16cid:durableId="1819420415">
    <w:abstractNumId w:val="20"/>
  </w:num>
  <w:num w:numId="32" w16cid:durableId="522940226">
    <w:abstractNumId w:val="22"/>
  </w:num>
  <w:num w:numId="33" w16cid:durableId="1921021932">
    <w:abstractNumId w:val="7"/>
  </w:num>
  <w:num w:numId="34" w16cid:durableId="514418676">
    <w:abstractNumId w:val="28"/>
  </w:num>
  <w:num w:numId="35" w16cid:durableId="1046875631">
    <w:abstractNumId w:val="9"/>
  </w:num>
  <w:num w:numId="36" w16cid:durableId="646127798">
    <w:abstractNumId w:val="32"/>
  </w:num>
  <w:num w:numId="37" w16cid:durableId="970091152">
    <w:abstractNumId w:val="27"/>
  </w:num>
  <w:num w:numId="38" w16cid:durableId="461001576">
    <w:abstractNumId w:val="3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66"/>
    <w:rsid w:val="00000FE0"/>
    <w:rsid w:val="0000301F"/>
    <w:rsid w:val="00012068"/>
    <w:rsid w:val="000155E0"/>
    <w:rsid w:val="0003428D"/>
    <w:rsid w:val="00036665"/>
    <w:rsid w:val="00052289"/>
    <w:rsid w:val="0007454C"/>
    <w:rsid w:val="000807AB"/>
    <w:rsid w:val="0008220E"/>
    <w:rsid w:val="00084A44"/>
    <w:rsid w:val="00086304"/>
    <w:rsid w:val="00086867"/>
    <w:rsid w:val="00096B25"/>
    <w:rsid w:val="000A0E8B"/>
    <w:rsid w:val="000B1DCC"/>
    <w:rsid w:val="000B3348"/>
    <w:rsid w:val="000B4F9F"/>
    <w:rsid w:val="000C1430"/>
    <w:rsid w:val="000C3E19"/>
    <w:rsid w:val="000E45E2"/>
    <w:rsid w:val="000F2E85"/>
    <w:rsid w:val="00104344"/>
    <w:rsid w:val="00112EC2"/>
    <w:rsid w:val="00123116"/>
    <w:rsid w:val="00126DA2"/>
    <w:rsid w:val="00135C50"/>
    <w:rsid w:val="00136F19"/>
    <w:rsid w:val="00142FA4"/>
    <w:rsid w:val="00165C75"/>
    <w:rsid w:val="00170259"/>
    <w:rsid w:val="00170711"/>
    <w:rsid w:val="00170AAA"/>
    <w:rsid w:val="0018360E"/>
    <w:rsid w:val="00184DE3"/>
    <w:rsid w:val="001914A6"/>
    <w:rsid w:val="0019201A"/>
    <w:rsid w:val="00193E0B"/>
    <w:rsid w:val="001A2ACC"/>
    <w:rsid w:val="001A7596"/>
    <w:rsid w:val="001B52B7"/>
    <w:rsid w:val="001B6980"/>
    <w:rsid w:val="001C2B91"/>
    <w:rsid w:val="001D1977"/>
    <w:rsid w:val="001D3A4C"/>
    <w:rsid w:val="001D3C79"/>
    <w:rsid w:val="001E05B2"/>
    <w:rsid w:val="001F39EB"/>
    <w:rsid w:val="001F56E9"/>
    <w:rsid w:val="001F643E"/>
    <w:rsid w:val="001F6884"/>
    <w:rsid w:val="00200D76"/>
    <w:rsid w:val="00203808"/>
    <w:rsid w:val="00206BF8"/>
    <w:rsid w:val="00207F37"/>
    <w:rsid w:val="00210A58"/>
    <w:rsid w:val="00212F9D"/>
    <w:rsid w:val="0021771F"/>
    <w:rsid w:val="00217EC5"/>
    <w:rsid w:val="002315F7"/>
    <w:rsid w:val="002338C2"/>
    <w:rsid w:val="00237EDB"/>
    <w:rsid w:val="0024612A"/>
    <w:rsid w:val="002517BD"/>
    <w:rsid w:val="0025500B"/>
    <w:rsid w:val="0025767B"/>
    <w:rsid w:val="0026070B"/>
    <w:rsid w:val="002609FC"/>
    <w:rsid w:val="00265CCD"/>
    <w:rsid w:val="002B3981"/>
    <w:rsid w:val="002C092F"/>
    <w:rsid w:val="002C1033"/>
    <w:rsid w:val="002C4727"/>
    <w:rsid w:val="002D2962"/>
    <w:rsid w:val="002D3A2C"/>
    <w:rsid w:val="002D5BF1"/>
    <w:rsid w:val="002D6DD7"/>
    <w:rsid w:val="002E31B5"/>
    <w:rsid w:val="002E3A5C"/>
    <w:rsid w:val="002E3A68"/>
    <w:rsid w:val="002E3D50"/>
    <w:rsid w:val="002E4AA9"/>
    <w:rsid w:val="002E5D55"/>
    <w:rsid w:val="002F01C9"/>
    <w:rsid w:val="002F10CF"/>
    <w:rsid w:val="002F1766"/>
    <w:rsid w:val="002F18E2"/>
    <w:rsid w:val="002F7A21"/>
    <w:rsid w:val="003169E8"/>
    <w:rsid w:val="003232EA"/>
    <w:rsid w:val="00323FFA"/>
    <w:rsid w:val="00325489"/>
    <w:rsid w:val="00331158"/>
    <w:rsid w:val="00333D60"/>
    <w:rsid w:val="00340DC7"/>
    <w:rsid w:val="0034337B"/>
    <w:rsid w:val="003434D4"/>
    <w:rsid w:val="00356E55"/>
    <w:rsid w:val="0036300D"/>
    <w:rsid w:val="0037011F"/>
    <w:rsid w:val="0037286A"/>
    <w:rsid w:val="00391FC9"/>
    <w:rsid w:val="003A01BC"/>
    <w:rsid w:val="003A67A8"/>
    <w:rsid w:val="003B17C8"/>
    <w:rsid w:val="003B7E2B"/>
    <w:rsid w:val="003C24B0"/>
    <w:rsid w:val="003C635D"/>
    <w:rsid w:val="003C71D6"/>
    <w:rsid w:val="003D16E1"/>
    <w:rsid w:val="003D3C1F"/>
    <w:rsid w:val="003D6D7B"/>
    <w:rsid w:val="003E0D8B"/>
    <w:rsid w:val="003E2D05"/>
    <w:rsid w:val="003E7D69"/>
    <w:rsid w:val="003F2778"/>
    <w:rsid w:val="003F68C6"/>
    <w:rsid w:val="00401758"/>
    <w:rsid w:val="00403BFD"/>
    <w:rsid w:val="0040610D"/>
    <w:rsid w:val="0042399A"/>
    <w:rsid w:val="00425FFC"/>
    <w:rsid w:val="004337C1"/>
    <w:rsid w:val="00436D6B"/>
    <w:rsid w:val="004469E3"/>
    <w:rsid w:val="004513CD"/>
    <w:rsid w:val="00453292"/>
    <w:rsid w:val="00453350"/>
    <w:rsid w:val="00455576"/>
    <w:rsid w:val="004601DC"/>
    <w:rsid w:val="00460676"/>
    <w:rsid w:val="004635EC"/>
    <w:rsid w:val="0046453B"/>
    <w:rsid w:val="004657D8"/>
    <w:rsid w:val="004736AE"/>
    <w:rsid w:val="0047694D"/>
    <w:rsid w:val="00481A07"/>
    <w:rsid w:val="00481B8B"/>
    <w:rsid w:val="00485827"/>
    <w:rsid w:val="00495F01"/>
    <w:rsid w:val="004A2603"/>
    <w:rsid w:val="004A5268"/>
    <w:rsid w:val="004A5E90"/>
    <w:rsid w:val="004B319F"/>
    <w:rsid w:val="004B4981"/>
    <w:rsid w:val="004B4B8C"/>
    <w:rsid w:val="004C3AA7"/>
    <w:rsid w:val="004C46A5"/>
    <w:rsid w:val="004D20E9"/>
    <w:rsid w:val="004D7320"/>
    <w:rsid w:val="004E74D1"/>
    <w:rsid w:val="004F3587"/>
    <w:rsid w:val="004F3954"/>
    <w:rsid w:val="004F4280"/>
    <w:rsid w:val="00501766"/>
    <w:rsid w:val="00501B2E"/>
    <w:rsid w:val="00510B72"/>
    <w:rsid w:val="00517459"/>
    <w:rsid w:val="00521D3E"/>
    <w:rsid w:val="005227E3"/>
    <w:rsid w:val="005260AF"/>
    <w:rsid w:val="0053005B"/>
    <w:rsid w:val="00537702"/>
    <w:rsid w:val="005417DA"/>
    <w:rsid w:val="00553048"/>
    <w:rsid w:val="00561F84"/>
    <w:rsid w:val="00571BF6"/>
    <w:rsid w:val="005A42E9"/>
    <w:rsid w:val="005A5337"/>
    <w:rsid w:val="005A6099"/>
    <w:rsid w:val="005A6EDF"/>
    <w:rsid w:val="005B0014"/>
    <w:rsid w:val="005B5956"/>
    <w:rsid w:val="005B6D01"/>
    <w:rsid w:val="005C2F2C"/>
    <w:rsid w:val="005C3BDF"/>
    <w:rsid w:val="005C513E"/>
    <w:rsid w:val="005C7D0F"/>
    <w:rsid w:val="005D2159"/>
    <w:rsid w:val="005E2CE0"/>
    <w:rsid w:val="005E72DF"/>
    <w:rsid w:val="005F37A5"/>
    <w:rsid w:val="00603B66"/>
    <w:rsid w:val="00605E9C"/>
    <w:rsid w:val="00611DE0"/>
    <w:rsid w:val="00614030"/>
    <w:rsid w:val="006219D3"/>
    <w:rsid w:val="00631962"/>
    <w:rsid w:val="00631C34"/>
    <w:rsid w:val="00640B6A"/>
    <w:rsid w:val="00663ABC"/>
    <w:rsid w:val="00664DB6"/>
    <w:rsid w:val="0066508D"/>
    <w:rsid w:val="00670AF2"/>
    <w:rsid w:val="00672F00"/>
    <w:rsid w:val="00677939"/>
    <w:rsid w:val="00680A69"/>
    <w:rsid w:val="00680A6F"/>
    <w:rsid w:val="006935C0"/>
    <w:rsid w:val="00693BF2"/>
    <w:rsid w:val="006A0C75"/>
    <w:rsid w:val="006A4EEC"/>
    <w:rsid w:val="006B14DC"/>
    <w:rsid w:val="006B3210"/>
    <w:rsid w:val="006B6ACB"/>
    <w:rsid w:val="006C0C69"/>
    <w:rsid w:val="006C752B"/>
    <w:rsid w:val="006C7F34"/>
    <w:rsid w:val="006D35DE"/>
    <w:rsid w:val="006D5A54"/>
    <w:rsid w:val="00716377"/>
    <w:rsid w:val="007167B1"/>
    <w:rsid w:val="007215E9"/>
    <w:rsid w:val="00725E29"/>
    <w:rsid w:val="007271E2"/>
    <w:rsid w:val="00734F46"/>
    <w:rsid w:val="00746517"/>
    <w:rsid w:val="00747692"/>
    <w:rsid w:val="00752C01"/>
    <w:rsid w:val="00752C9D"/>
    <w:rsid w:val="007536C7"/>
    <w:rsid w:val="007609DA"/>
    <w:rsid w:val="0076655F"/>
    <w:rsid w:val="0076665A"/>
    <w:rsid w:val="00774597"/>
    <w:rsid w:val="00786BBE"/>
    <w:rsid w:val="00790106"/>
    <w:rsid w:val="00793F94"/>
    <w:rsid w:val="007955C2"/>
    <w:rsid w:val="00796717"/>
    <w:rsid w:val="007B6F20"/>
    <w:rsid w:val="007C1735"/>
    <w:rsid w:val="007C79A7"/>
    <w:rsid w:val="007D230B"/>
    <w:rsid w:val="007E3115"/>
    <w:rsid w:val="007E3A0F"/>
    <w:rsid w:val="007E3E24"/>
    <w:rsid w:val="007F037F"/>
    <w:rsid w:val="00804346"/>
    <w:rsid w:val="00826D3C"/>
    <w:rsid w:val="00827578"/>
    <w:rsid w:val="00843104"/>
    <w:rsid w:val="0084663F"/>
    <w:rsid w:val="008533AE"/>
    <w:rsid w:val="00855202"/>
    <w:rsid w:val="00857623"/>
    <w:rsid w:val="00857F76"/>
    <w:rsid w:val="008602B7"/>
    <w:rsid w:val="008617A3"/>
    <w:rsid w:val="0086352B"/>
    <w:rsid w:val="00865FAF"/>
    <w:rsid w:val="00866948"/>
    <w:rsid w:val="00876533"/>
    <w:rsid w:val="0087730D"/>
    <w:rsid w:val="00880610"/>
    <w:rsid w:val="008816B3"/>
    <w:rsid w:val="008817D8"/>
    <w:rsid w:val="00892962"/>
    <w:rsid w:val="008B2505"/>
    <w:rsid w:val="008C19AB"/>
    <w:rsid w:val="008C26BB"/>
    <w:rsid w:val="008C6F9A"/>
    <w:rsid w:val="008E361B"/>
    <w:rsid w:val="008E4C06"/>
    <w:rsid w:val="008F6E76"/>
    <w:rsid w:val="0090379F"/>
    <w:rsid w:val="00903968"/>
    <w:rsid w:val="00904A04"/>
    <w:rsid w:val="0090644C"/>
    <w:rsid w:val="00906779"/>
    <w:rsid w:val="00911974"/>
    <w:rsid w:val="009209E0"/>
    <w:rsid w:val="00924C15"/>
    <w:rsid w:val="00926D1A"/>
    <w:rsid w:val="00942559"/>
    <w:rsid w:val="00944C63"/>
    <w:rsid w:val="00946A84"/>
    <w:rsid w:val="00953422"/>
    <w:rsid w:val="00965822"/>
    <w:rsid w:val="009667E3"/>
    <w:rsid w:val="009676B5"/>
    <w:rsid w:val="00967B78"/>
    <w:rsid w:val="00974CAC"/>
    <w:rsid w:val="00974D66"/>
    <w:rsid w:val="00975E07"/>
    <w:rsid w:val="00976165"/>
    <w:rsid w:val="009811DD"/>
    <w:rsid w:val="00986D84"/>
    <w:rsid w:val="00987408"/>
    <w:rsid w:val="0099190E"/>
    <w:rsid w:val="00993B04"/>
    <w:rsid w:val="0099413E"/>
    <w:rsid w:val="00997BE3"/>
    <w:rsid w:val="009A18D9"/>
    <w:rsid w:val="009A2DB4"/>
    <w:rsid w:val="009A7EEC"/>
    <w:rsid w:val="009B23D7"/>
    <w:rsid w:val="009B7882"/>
    <w:rsid w:val="009B7F71"/>
    <w:rsid w:val="009C22A0"/>
    <w:rsid w:val="009C6970"/>
    <w:rsid w:val="009D1D70"/>
    <w:rsid w:val="009F0D00"/>
    <w:rsid w:val="009F181A"/>
    <w:rsid w:val="009F6B5C"/>
    <w:rsid w:val="00A04EE3"/>
    <w:rsid w:val="00A05973"/>
    <w:rsid w:val="00A1310B"/>
    <w:rsid w:val="00A1593C"/>
    <w:rsid w:val="00A15E5B"/>
    <w:rsid w:val="00A3090B"/>
    <w:rsid w:val="00A356AA"/>
    <w:rsid w:val="00A37C7E"/>
    <w:rsid w:val="00A4413F"/>
    <w:rsid w:val="00A46193"/>
    <w:rsid w:val="00A50787"/>
    <w:rsid w:val="00A70849"/>
    <w:rsid w:val="00A71995"/>
    <w:rsid w:val="00A73112"/>
    <w:rsid w:val="00A74697"/>
    <w:rsid w:val="00A76B01"/>
    <w:rsid w:val="00A76D2A"/>
    <w:rsid w:val="00A91A04"/>
    <w:rsid w:val="00A9275A"/>
    <w:rsid w:val="00A93567"/>
    <w:rsid w:val="00AA61E3"/>
    <w:rsid w:val="00AB2006"/>
    <w:rsid w:val="00AB7CA7"/>
    <w:rsid w:val="00AC0062"/>
    <w:rsid w:val="00AC67E4"/>
    <w:rsid w:val="00AD17FB"/>
    <w:rsid w:val="00AE21CE"/>
    <w:rsid w:val="00AF3677"/>
    <w:rsid w:val="00AF5919"/>
    <w:rsid w:val="00B012D9"/>
    <w:rsid w:val="00B021D3"/>
    <w:rsid w:val="00B061A5"/>
    <w:rsid w:val="00B1480A"/>
    <w:rsid w:val="00B15D25"/>
    <w:rsid w:val="00B27C45"/>
    <w:rsid w:val="00B42509"/>
    <w:rsid w:val="00B42DC5"/>
    <w:rsid w:val="00B459CC"/>
    <w:rsid w:val="00B47EB1"/>
    <w:rsid w:val="00B520D9"/>
    <w:rsid w:val="00B53566"/>
    <w:rsid w:val="00B545B1"/>
    <w:rsid w:val="00B549C7"/>
    <w:rsid w:val="00B65AE5"/>
    <w:rsid w:val="00B65DE6"/>
    <w:rsid w:val="00B66CA2"/>
    <w:rsid w:val="00B67CE8"/>
    <w:rsid w:val="00B75F66"/>
    <w:rsid w:val="00B808CD"/>
    <w:rsid w:val="00B83ADA"/>
    <w:rsid w:val="00B85CA5"/>
    <w:rsid w:val="00B902ED"/>
    <w:rsid w:val="00B97929"/>
    <w:rsid w:val="00BA1746"/>
    <w:rsid w:val="00BA5328"/>
    <w:rsid w:val="00BB36D7"/>
    <w:rsid w:val="00BB3D1C"/>
    <w:rsid w:val="00BC0469"/>
    <w:rsid w:val="00BC0FC7"/>
    <w:rsid w:val="00BC7627"/>
    <w:rsid w:val="00BD7809"/>
    <w:rsid w:val="00BE2B65"/>
    <w:rsid w:val="00BE76C1"/>
    <w:rsid w:val="00BF009F"/>
    <w:rsid w:val="00C01E11"/>
    <w:rsid w:val="00C13E28"/>
    <w:rsid w:val="00C20478"/>
    <w:rsid w:val="00C22C9A"/>
    <w:rsid w:val="00C34DFF"/>
    <w:rsid w:val="00C44AF7"/>
    <w:rsid w:val="00C6010C"/>
    <w:rsid w:val="00C6181C"/>
    <w:rsid w:val="00C679DB"/>
    <w:rsid w:val="00C7068F"/>
    <w:rsid w:val="00C715A7"/>
    <w:rsid w:val="00C71C10"/>
    <w:rsid w:val="00C747C7"/>
    <w:rsid w:val="00C81EE6"/>
    <w:rsid w:val="00C83B75"/>
    <w:rsid w:val="00C97E12"/>
    <w:rsid w:val="00CA779D"/>
    <w:rsid w:val="00CA7EB4"/>
    <w:rsid w:val="00CA7EE4"/>
    <w:rsid w:val="00CC036A"/>
    <w:rsid w:val="00CC3CCD"/>
    <w:rsid w:val="00CC7C36"/>
    <w:rsid w:val="00CD3446"/>
    <w:rsid w:val="00CF24A6"/>
    <w:rsid w:val="00CF2574"/>
    <w:rsid w:val="00CF4689"/>
    <w:rsid w:val="00D10E6F"/>
    <w:rsid w:val="00D13D2D"/>
    <w:rsid w:val="00D14124"/>
    <w:rsid w:val="00D368FC"/>
    <w:rsid w:val="00D36CE3"/>
    <w:rsid w:val="00D4338C"/>
    <w:rsid w:val="00D57453"/>
    <w:rsid w:val="00D60F1B"/>
    <w:rsid w:val="00D645E0"/>
    <w:rsid w:val="00D66043"/>
    <w:rsid w:val="00D67FAF"/>
    <w:rsid w:val="00D723AB"/>
    <w:rsid w:val="00D75B01"/>
    <w:rsid w:val="00D82BF1"/>
    <w:rsid w:val="00D87B2E"/>
    <w:rsid w:val="00D912CF"/>
    <w:rsid w:val="00D92D78"/>
    <w:rsid w:val="00D95E65"/>
    <w:rsid w:val="00DA3CE4"/>
    <w:rsid w:val="00DA7DB0"/>
    <w:rsid w:val="00DC17B0"/>
    <w:rsid w:val="00DC2522"/>
    <w:rsid w:val="00DC372D"/>
    <w:rsid w:val="00DC4E8E"/>
    <w:rsid w:val="00DC7D34"/>
    <w:rsid w:val="00DD0BA6"/>
    <w:rsid w:val="00DD2AD0"/>
    <w:rsid w:val="00DD3348"/>
    <w:rsid w:val="00DD4C95"/>
    <w:rsid w:val="00DE3EFC"/>
    <w:rsid w:val="00DF18D1"/>
    <w:rsid w:val="00DF1A3F"/>
    <w:rsid w:val="00DF72B7"/>
    <w:rsid w:val="00E007F1"/>
    <w:rsid w:val="00E020B6"/>
    <w:rsid w:val="00E029D2"/>
    <w:rsid w:val="00E02A40"/>
    <w:rsid w:val="00E132EA"/>
    <w:rsid w:val="00E15501"/>
    <w:rsid w:val="00E20764"/>
    <w:rsid w:val="00E20F10"/>
    <w:rsid w:val="00E4141D"/>
    <w:rsid w:val="00E44A84"/>
    <w:rsid w:val="00E54991"/>
    <w:rsid w:val="00E67364"/>
    <w:rsid w:val="00E74F7F"/>
    <w:rsid w:val="00E86A81"/>
    <w:rsid w:val="00EA41E3"/>
    <w:rsid w:val="00EB0C6C"/>
    <w:rsid w:val="00EB45A1"/>
    <w:rsid w:val="00EB5D23"/>
    <w:rsid w:val="00EC0779"/>
    <w:rsid w:val="00EC2204"/>
    <w:rsid w:val="00EC6E2A"/>
    <w:rsid w:val="00ED4870"/>
    <w:rsid w:val="00EE351B"/>
    <w:rsid w:val="00EF7C0F"/>
    <w:rsid w:val="00EF7D62"/>
    <w:rsid w:val="00F00801"/>
    <w:rsid w:val="00F047F5"/>
    <w:rsid w:val="00F123EB"/>
    <w:rsid w:val="00F13D35"/>
    <w:rsid w:val="00F163F3"/>
    <w:rsid w:val="00F22511"/>
    <w:rsid w:val="00F32E42"/>
    <w:rsid w:val="00F41579"/>
    <w:rsid w:val="00F4498F"/>
    <w:rsid w:val="00F51803"/>
    <w:rsid w:val="00F51B8D"/>
    <w:rsid w:val="00F51F60"/>
    <w:rsid w:val="00F53509"/>
    <w:rsid w:val="00F62AF6"/>
    <w:rsid w:val="00F63938"/>
    <w:rsid w:val="00F64C4F"/>
    <w:rsid w:val="00F7647D"/>
    <w:rsid w:val="00F8590E"/>
    <w:rsid w:val="00F90ACE"/>
    <w:rsid w:val="00F91DF6"/>
    <w:rsid w:val="00FA5E28"/>
    <w:rsid w:val="00FB06FF"/>
    <w:rsid w:val="00FB15F1"/>
    <w:rsid w:val="00FB2015"/>
    <w:rsid w:val="00FB24E2"/>
    <w:rsid w:val="00FB4D27"/>
    <w:rsid w:val="00FC00FA"/>
    <w:rsid w:val="00FC6213"/>
    <w:rsid w:val="00FE3450"/>
    <w:rsid w:val="00FE5368"/>
    <w:rsid w:val="00FF11D9"/>
    <w:rsid w:val="00FF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556A1"/>
  <w15:chartTrackingRefBased/>
  <w15:docId w15:val="{73DF096B-4FE9-4EB5-A6B0-4FB57671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B0"/>
    <w:pPr>
      <w:spacing w:after="60"/>
    </w:pPr>
    <w:rPr>
      <w:kern w:val="2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25767B"/>
    <w:pPr>
      <w:pBdr>
        <w:bottom w:val="single" w:sz="12" w:space="1" w:color="auto"/>
      </w:pBdr>
      <w:spacing w:before="240" w:after="240" w:line="240" w:lineRule="auto"/>
      <w:outlineLvl w:val="0"/>
    </w:pPr>
    <w:rPr>
      <w:rFonts w:eastAsiaTheme="majorEastAsia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0B6A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eastAsiaTheme="majorEastAsia" w:cstheme="majorBidi"/>
      <w:b/>
      <w:bCs/>
      <w:sz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436D6B"/>
    <w:pPr>
      <w:spacing w:before="240"/>
      <w:ind w:left="0"/>
      <w:outlineLvl w:val="2"/>
    </w:pPr>
    <w:rPr>
      <w:b/>
      <w:bCs/>
      <w:sz w:val="32"/>
      <w:szCs w:val="28"/>
      <w:u w:val="single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804346"/>
    <w:pPr>
      <w:numPr>
        <w:numId w:val="1"/>
      </w:numPr>
      <w:spacing w:before="240"/>
      <w:outlineLvl w:val="3"/>
    </w:pPr>
    <w:rPr>
      <w:b/>
      <w:sz w:val="28"/>
      <w:u w:val="single"/>
    </w:r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D10E6F"/>
    <w:pPr>
      <w:numPr>
        <w:numId w:val="0"/>
      </w:numPr>
      <w:outlineLvl w:val="4"/>
    </w:pPr>
    <w:rPr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4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5E2"/>
  </w:style>
  <w:style w:type="paragraph" w:styleId="Pieddepage">
    <w:name w:val="footer"/>
    <w:basedOn w:val="Normal"/>
    <w:link w:val="PieddepageCar"/>
    <w:uiPriority w:val="99"/>
    <w:unhideWhenUsed/>
    <w:rsid w:val="000E4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5E2"/>
  </w:style>
  <w:style w:type="character" w:customStyle="1" w:styleId="Titre1Car">
    <w:name w:val="Titre 1 Car"/>
    <w:basedOn w:val="Policepardfaut"/>
    <w:link w:val="Titre1"/>
    <w:uiPriority w:val="9"/>
    <w:rsid w:val="0025767B"/>
    <w:rPr>
      <w:rFonts w:ascii="Calibri" w:eastAsiaTheme="majorEastAsia" w:hAnsi="Calibri" w:cstheme="majorBidi"/>
      <w:b/>
      <w:bCs/>
      <w:color w:val="000000" w:themeColor="text1"/>
      <w:sz w:val="4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640B6A"/>
    <w:rPr>
      <w:rFonts w:eastAsiaTheme="majorEastAsia" w:cstheme="majorBidi"/>
      <w:b/>
      <w:bCs/>
      <w:kern w:val="2"/>
      <w:sz w:val="32"/>
      <w14:ligatures w14:val="standardContextu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45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5E2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804346"/>
    <w:rPr>
      <w:b/>
      <w:kern w:val="2"/>
      <w:sz w:val="28"/>
      <w:u w:val="single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sid w:val="000E45E2"/>
    <w:rPr>
      <w:color w:val="808080"/>
    </w:rPr>
  </w:style>
  <w:style w:type="paragraph" w:styleId="Paragraphedeliste">
    <w:name w:val="List Paragraph"/>
    <w:basedOn w:val="Normal"/>
    <w:uiPriority w:val="34"/>
    <w:qFormat/>
    <w:rsid w:val="005F37A5"/>
    <w:pPr>
      <w:ind w:left="720"/>
      <w:contextualSpacing/>
    </w:pPr>
  </w:style>
  <w:style w:type="paragraph" w:customStyle="1" w:styleId="0TEXTENORMAL">
    <w:name w:val="@ 0 TEXTE NORMAL"/>
    <w:link w:val="0TEXTENORMALCar"/>
    <w:autoRedefine/>
    <w:qFormat/>
    <w:rsid w:val="00DC7D34"/>
    <w:pPr>
      <w:tabs>
        <w:tab w:val="left" w:pos="709"/>
      </w:tabs>
      <w:spacing w:after="0" w:line="240" w:lineRule="auto"/>
      <w:jc w:val="both"/>
    </w:pPr>
    <w:rPr>
      <w:rFonts w:ascii="Verdana" w:eastAsia="Times New Roman" w:hAnsi="Verdana" w:cs="Times New Roman"/>
      <w:sz w:val="16"/>
      <w:szCs w:val="20"/>
      <w:lang w:eastAsia="fr-FR"/>
    </w:rPr>
  </w:style>
  <w:style w:type="character" w:customStyle="1" w:styleId="0TEXTENORMALCar">
    <w:name w:val="@ 0 TEXTE NORMAL Car"/>
    <w:link w:val="0TEXTENORMAL"/>
    <w:rsid w:val="00DC7D34"/>
    <w:rPr>
      <w:rFonts w:ascii="Verdana" w:eastAsia="Times New Roman" w:hAnsi="Verdana" w:cs="Times New Roman"/>
      <w:sz w:val="16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36D6B"/>
    <w:rPr>
      <w:b/>
      <w:bCs/>
      <w:kern w:val="2"/>
      <w:sz w:val="32"/>
      <w:szCs w:val="28"/>
      <w:u w:val="single"/>
      <w14:ligatures w14:val="standardContextual"/>
    </w:rPr>
  </w:style>
  <w:style w:type="paragraph" w:customStyle="1" w:styleId="Objectifspdagogiques">
    <w:name w:val="Objectifs pédagogiques"/>
    <w:basedOn w:val="Normal"/>
    <w:qFormat/>
    <w:rsid w:val="002E3D50"/>
    <w:pPr>
      <w:spacing w:before="120"/>
    </w:pPr>
    <w:rPr>
      <w:i/>
    </w:rPr>
  </w:style>
  <w:style w:type="paragraph" w:customStyle="1" w:styleId="Exemples">
    <w:name w:val="Exemples"/>
    <w:basedOn w:val="Normal"/>
    <w:qFormat/>
    <w:rsid w:val="000155E0"/>
    <w:pPr>
      <w:pBdr>
        <w:left w:val="single" w:sz="48" w:space="4" w:color="D9D9D9" w:themeColor="background1" w:themeShade="D9"/>
      </w:pBdr>
      <w:spacing w:after="0" w:line="240" w:lineRule="auto"/>
    </w:pPr>
    <w:rPr>
      <w:i/>
      <w:iCs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3B66"/>
    <w:pPr>
      <w:spacing w:after="0" w:line="240" w:lineRule="auto"/>
    </w:pPr>
    <w:rPr>
      <w:sz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3B66"/>
    <w:rPr>
      <w:kern w:val="2"/>
      <w:sz w:val="18"/>
      <w14:ligatures w14:val="standardContextual"/>
    </w:rPr>
  </w:style>
  <w:style w:type="character" w:styleId="Appelnotedebasdep">
    <w:name w:val="footnote reference"/>
    <w:basedOn w:val="Policepardfaut"/>
    <w:uiPriority w:val="99"/>
    <w:semiHidden/>
    <w:unhideWhenUsed/>
    <w:rsid w:val="00B27C4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1F39EB"/>
    <w:rPr>
      <w:color w:val="E0E4F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F39E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4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rsid w:val="00FA5E28"/>
    <w:pPr>
      <w:spacing w:after="0"/>
      <w:ind w:left="200"/>
    </w:pPr>
    <w:rPr>
      <w:rFonts w:cstheme="minorHAnsi"/>
      <w:smallCaps/>
    </w:rPr>
  </w:style>
  <w:style w:type="paragraph" w:styleId="NormalWeb">
    <w:name w:val="Normal (Web)"/>
    <w:basedOn w:val="Normal"/>
    <w:uiPriority w:val="99"/>
    <w:semiHidden/>
    <w:unhideWhenUsed/>
    <w:rsid w:val="0076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6655F"/>
    <w:rPr>
      <w:b/>
      <w:bCs/>
    </w:rPr>
  </w:style>
  <w:style w:type="character" w:customStyle="1" w:styleId="katex-mathml">
    <w:name w:val="katex-mathml"/>
    <w:basedOn w:val="Policepardfaut"/>
    <w:rsid w:val="00D645E0"/>
  </w:style>
  <w:style w:type="character" w:customStyle="1" w:styleId="mord">
    <w:name w:val="mord"/>
    <w:basedOn w:val="Policepardfaut"/>
    <w:rsid w:val="00D645E0"/>
  </w:style>
  <w:style w:type="character" w:customStyle="1" w:styleId="mpunct">
    <w:name w:val="mpunct"/>
    <w:basedOn w:val="Policepardfaut"/>
    <w:rsid w:val="00D645E0"/>
  </w:style>
  <w:style w:type="character" w:customStyle="1" w:styleId="mrel">
    <w:name w:val="mrel"/>
    <w:basedOn w:val="Policepardfaut"/>
    <w:rsid w:val="00D645E0"/>
  </w:style>
  <w:style w:type="character" w:customStyle="1" w:styleId="vlist-s">
    <w:name w:val="vlist-s"/>
    <w:basedOn w:val="Policepardfaut"/>
    <w:rsid w:val="00D645E0"/>
  </w:style>
  <w:style w:type="character" w:customStyle="1" w:styleId="mbin">
    <w:name w:val="mbin"/>
    <w:basedOn w:val="Policepardfaut"/>
    <w:rsid w:val="00D645E0"/>
  </w:style>
  <w:style w:type="character" w:customStyle="1" w:styleId="mopen">
    <w:name w:val="mopen"/>
    <w:basedOn w:val="Policepardfaut"/>
    <w:rsid w:val="007271E2"/>
  </w:style>
  <w:style w:type="character" w:customStyle="1" w:styleId="mclose">
    <w:name w:val="mclose"/>
    <w:basedOn w:val="Policepardfaut"/>
    <w:rsid w:val="007271E2"/>
  </w:style>
  <w:style w:type="paragraph" w:styleId="Listepuces">
    <w:name w:val="List Bullet"/>
    <w:basedOn w:val="Normal"/>
    <w:uiPriority w:val="1"/>
    <w:unhideWhenUsed/>
    <w:qFormat/>
    <w:rsid w:val="004337C1"/>
    <w:pPr>
      <w:numPr>
        <w:numId w:val="2"/>
      </w:numPr>
      <w:spacing w:before="40" w:after="40"/>
    </w:pPr>
    <w:rPr>
      <w:kern w:val="20"/>
      <w:sz w:val="18"/>
    </w:rPr>
  </w:style>
  <w:style w:type="paragraph" w:styleId="Sansinterligne">
    <w:name w:val="No Spacing"/>
    <w:uiPriority w:val="1"/>
    <w:qFormat/>
    <w:rsid w:val="00B061A5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D10E6F"/>
    <w:rPr>
      <w:b/>
      <w:kern w:val="2"/>
      <w:sz w:val="26"/>
      <w:u w:val="single"/>
      <w14:ligatures w14:val="standardContextual"/>
    </w:rPr>
  </w:style>
  <w:style w:type="paragraph" w:styleId="TM1">
    <w:name w:val="toc 1"/>
    <w:basedOn w:val="Normal"/>
    <w:next w:val="Normal"/>
    <w:autoRedefine/>
    <w:uiPriority w:val="39"/>
    <w:unhideWhenUsed/>
    <w:rsid w:val="00AB7CA7"/>
    <w:pPr>
      <w:spacing w:before="120" w:after="120"/>
    </w:pPr>
    <w:rPr>
      <w:rFonts w:cstheme="minorHAnsi"/>
      <w:b/>
      <w:bCs/>
      <w:caps/>
    </w:rPr>
  </w:style>
  <w:style w:type="paragraph" w:styleId="TM3">
    <w:name w:val="toc 3"/>
    <w:basedOn w:val="Normal"/>
    <w:next w:val="Normal"/>
    <w:autoRedefine/>
    <w:uiPriority w:val="39"/>
    <w:unhideWhenUsed/>
    <w:rsid w:val="00AB7CA7"/>
    <w:pPr>
      <w:tabs>
        <w:tab w:val="left" w:pos="993"/>
        <w:tab w:val="right" w:leader="dot" w:pos="9487"/>
      </w:tabs>
      <w:spacing w:after="0"/>
      <w:ind w:left="400"/>
    </w:pPr>
    <w:rPr>
      <w:rFonts w:cstheme="minorHAnsi"/>
      <w:i/>
      <w:iCs/>
    </w:rPr>
  </w:style>
  <w:style w:type="paragraph" w:styleId="TM4">
    <w:name w:val="toc 4"/>
    <w:basedOn w:val="Normal"/>
    <w:next w:val="Normal"/>
    <w:autoRedefine/>
    <w:uiPriority w:val="39"/>
    <w:unhideWhenUsed/>
    <w:rsid w:val="00AB7CA7"/>
    <w:pPr>
      <w:spacing w:after="0"/>
      <w:ind w:left="60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AB7CA7"/>
    <w:pPr>
      <w:spacing w:after="0"/>
      <w:ind w:left="80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AB7CA7"/>
    <w:pPr>
      <w:spacing w:after="0"/>
      <w:ind w:left="10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AB7CA7"/>
    <w:pPr>
      <w:spacing w:after="0"/>
      <w:ind w:left="120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AB7CA7"/>
    <w:pPr>
      <w:spacing w:after="0"/>
      <w:ind w:left="140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AB7CA7"/>
    <w:pPr>
      <w:spacing w:after="0"/>
      <w:ind w:left="1600"/>
    </w:pPr>
    <w:rPr>
      <w:rFonts w:cstheme="minorHAns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C24B0"/>
    <w:pPr>
      <w:pBdr>
        <w:bottom w:val="single" w:sz="18" w:space="1" w:color="auto"/>
      </w:pBd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3C24B0"/>
    <w:rPr>
      <w:rFonts w:eastAsiaTheme="majorEastAsia" w:cstheme="majorBidi"/>
      <w:b/>
      <w:spacing w:val="-10"/>
      <w:kern w:val="28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3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1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7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en\Documents\Mod&#232;les%20Office%20personnalis&#233;s\Fascicules%20de%20cours%20EEMI.dotx" TargetMode="External"/></Relationships>
</file>

<file path=word/theme/theme1.xml><?xml version="1.0" encoding="utf-8"?>
<a:theme xmlns:a="http://schemas.openxmlformats.org/drawingml/2006/main" name="Office Theme">
  <a:themeElements>
    <a:clrScheme name="Thème coul EEMI">
      <a:dk1>
        <a:sysClr val="windowText" lastClr="000000"/>
      </a:dk1>
      <a:lt1>
        <a:sysClr val="window" lastClr="FFFFFF"/>
      </a:lt1>
      <a:dk2>
        <a:srgbClr val="1A1B41"/>
      </a:dk2>
      <a:lt2>
        <a:srgbClr val="E8E8E8"/>
      </a:lt2>
      <a:accent1>
        <a:srgbClr val="E643AE"/>
      </a:accent1>
      <a:accent2>
        <a:srgbClr val="484CE5"/>
      </a:accent2>
      <a:accent3>
        <a:srgbClr val="FFB700"/>
      </a:accent3>
      <a:accent4>
        <a:srgbClr val="5B001C"/>
      </a:accent4>
      <a:accent5>
        <a:srgbClr val="61FFCF"/>
      </a:accent5>
      <a:accent6>
        <a:srgbClr val="6D00B8"/>
      </a:accent6>
      <a:hlink>
        <a:srgbClr val="E0E4F1"/>
      </a:hlink>
      <a:folHlink>
        <a:srgbClr val="FF6F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FD852-A1F7-4EC6-A9FD-575573C0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Fascicules de cours EEMI</Template>
  <TotalTime>0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 Chiodo</cp:lastModifiedBy>
  <cp:revision>23</cp:revision>
  <cp:lastPrinted>2024-10-15T08:06:00Z</cp:lastPrinted>
  <dcterms:created xsi:type="dcterms:W3CDTF">2025-02-23T18:30:00Z</dcterms:created>
  <dcterms:modified xsi:type="dcterms:W3CDTF">2025-02-23T20:56:00Z</dcterms:modified>
</cp:coreProperties>
</file>